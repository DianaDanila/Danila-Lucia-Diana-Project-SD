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CEBA1" w14:textId="77777777" w:rsidR="00351186" w:rsidRDefault="00351186">
      <w:pPr>
        <w:pStyle w:val="Title"/>
        <w:jc w:val="right"/>
      </w:pPr>
      <w:fldSimple w:instr=" SUBJECT  \* MERGEFORMAT ">
        <w:r w:rsidRPr="00B90E27">
          <w:rPr>
            <w:rFonts w:ascii="Times New Roman" w:hAnsi="Times New Roman"/>
          </w:rPr>
          <w:t>&lt;</w:t>
        </w:r>
        <w:r>
          <w:rPr>
            <w:rFonts w:ascii="Times New Roman" w:hAnsi="Times New Roman"/>
          </w:rPr>
          <w:t>Diagnostic Centre Client Coordination System</w:t>
        </w:r>
        <w:r w:rsidRPr="00B90E27">
          <w:rPr>
            <w:rFonts w:ascii="Times New Roman" w:hAnsi="Times New Roman"/>
          </w:rPr>
          <w:t>&gt;</w:t>
        </w:r>
      </w:fldSimple>
    </w:p>
    <w:p w14:paraId="1E1A146C" w14:textId="3D0EA280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698E38D7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1027867F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75F6950" w14:textId="77777777" w:rsidR="008C4393" w:rsidRPr="00D047E9" w:rsidRDefault="008C4393"/>
    <w:p w14:paraId="0257FE3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04C0BA96" w14:textId="77777777" w:rsidR="008C4393" w:rsidRPr="00D047E9" w:rsidRDefault="008C4393"/>
    <w:p w14:paraId="70C2B2DB" w14:textId="77777777" w:rsidR="008C4393" w:rsidRPr="00D047E9" w:rsidRDefault="008C4393">
      <w:pPr>
        <w:pStyle w:val="BodyText"/>
      </w:pPr>
    </w:p>
    <w:p w14:paraId="78546C63" w14:textId="77777777" w:rsidR="008C4393" w:rsidRPr="00D047E9" w:rsidRDefault="008C4393">
      <w:pPr>
        <w:pStyle w:val="BodyText"/>
      </w:pPr>
    </w:p>
    <w:p w14:paraId="59CF1829" w14:textId="77777777"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8DEC305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9A0AE1D" w14:textId="77777777">
        <w:tc>
          <w:tcPr>
            <w:tcW w:w="2304" w:type="dxa"/>
          </w:tcPr>
          <w:p w14:paraId="14EC86C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0FAA8B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B26CE4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AC3EE7A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8AF828D" w14:textId="77777777">
        <w:tc>
          <w:tcPr>
            <w:tcW w:w="2304" w:type="dxa"/>
          </w:tcPr>
          <w:p w14:paraId="144468AD" w14:textId="4F10B3D7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17</w:t>
            </w:r>
            <w:r w:rsidRPr="00D047E9">
              <w:t>/m</w:t>
            </w:r>
            <w:r w:rsidR="00351186">
              <w:t>ar</w:t>
            </w:r>
            <w:r w:rsidRPr="00D047E9">
              <w:t>/</w:t>
            </w:r>
            <w:r w:rsidR="00351186">
              <w:t>18</w:t>
            </w:r>
            <w:r w:rsidRPr="00D047E9">
              <w:t>&gt;</w:t>
            </w:r>
          </w:p>
        </w:tc>
        <w:tc>
          <w:tcPr>
            <w:tcW w:w="1152" w:type="dxa"/>
          </w:tcPr>
          <w:p w14:paraId="1F707C08" w14:textId="62472747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1.0</w:t>
            </w:r>
            <w:r w:rsidRPr="00D047E9">
              <w:t>&gt;</w:t>
            </w:r>
          </w:p>
        </w:tc>
        <w:tc>
          <w:tcPr>
            <w:tcW w:w="3744" w:type="dxa"/>
          </w:tcPr>
          <w:p w14:paraId="395307D0" w14:textId="04DE8926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made the first version</w:t>
            </w:r>
            <w:r w:rsidRPr="00D047E9">
              <w:t>&gt;</w:t>
            </w:r>
          </w:p>
        </w:tc>
        <w:tc>
          <w:tcPr>
            <w:tcW w:w="2304" w:type="dxa"/>
          </w:tcPr>
          <w:p w14:paraId="415F8649" w14:textId="1867C372" w:rsidR="008C4393" w:rsidRPr="00D047E9" w:rsidRDefault="00570E86">
            <w:pPr>
              <w:pStyle w:val="Tabletext"/>
            </w:pPr>
            <w:r w:rsidRPr="00D047E9">
              <w:t>&lt;</w:t>
            </w:r>
            <w:r w:rsidR="00351186">
              <w:t>Danila Lucia-Diana</w:t>
            </w:r>
            <w:r w:rsidRPr="00D047E9">
              <w:t>&gt;</w:t>
            </w:r>
          </w:p>
        </w:tc>
      </w:tr>
      <w:tr w:rsidR="008C4393" w:rsidRPr="00D047E9" w14:paraId="650D7D73" w14:textId="77777777">
        <w:tc>
          <w:tcPr>
            <w:tcW w:w="2304" w:type="dxa"/>
          </w:tcPr>
          <w:p w14:paraId="5030218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1823A3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C0110F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FF4FFFE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9C250E0" w14:textId="77777777">
        <w:tc>
          <w:tcPr>
            <w:tcW w:w="2304" w:type="dxa"/>
          </w:tcPr>
          <w:p w14:paraId="51929E3C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0CD4E80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5F492AC9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4FB5A4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48F0521" w14:textId="77777777">
        <w:tc>
          <w:tcPr>
            <w:tcW w:w="2304" w:type="dxa"/>
          </w:tcPr>
          <w:p w14:paraId="7EA54C0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661D02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17A4EF1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C333BEF" w14:textId="77777777" w:rsidR="008C4393" w:rsidRPr="00D047E9" w:rsidRDefault="008C4393">
            <w:pPr>
              <w:pStyle w:val="Tabletext"/>
            </w:pPr>
          </w:p>
        </w:tc>
      </w:tr>
    </w:tbl>
    <w:p w14:paraId="2DC4C3DE" w14:textId="77777777" w:rsidR="008C4393" w:rsidRPr="00D047E9" w:rsidRDefault="008C4393"/>
    <w:p w14:paraId="709ADF4E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0075B45E" w14:textId="77777777" w:rsidR="00D047E9" w:rsidRPr="00797DD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797DD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3E952588" w14:textId="77777777" w:rsidR="00D047E9" w:rsidRPr="00797DD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797DD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7ACDB2C3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404FDEC6" w14:textId="77777777" w:rsidR="008C4393" w:rsidRPr="00D047E9" w:rsidRDefault="008C4393" w:rsidP="00D047E9">
      <w:pPr>
        <w:pStyle w:val="InfoBlue"/>
      </w:pPr>
    </w:p>
    <w:p w14:paraId="53221630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3FAB7121" w14:textId="6D4D604B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 w:rsidR="00691DD4">
        <w:rPr>
          <w:sz w:val="24"/>
        </w:rPr>
        <w:t>READ TEST</w:t>
      </w:r>
      <w:r w:rsidRPr="00206E49">
        <w:rPr>
          <w:sz w:val="24"/>
        </w:rPr>
        <w:t>&gt;</w:t>
      </w:r>
    </w:p>
    <w:p w14:paraId="2F1FD588" w14:textId="20EF2BFB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 w:rsidR="00C30B53">
        <w:rPr>
          <w:sz w:val="24"/>
        </w:rPr>
        <w:t>user-goal level</w:t>
      </w:r>
      <w:r w:rsidRPr="00206E49">
        <w:rPr>
          <w:sz w:val="24"/>
        </w:rPr>
        <w:t>&gt;</w:t>
      </w:r>
    </w:p>
    <w:p w14:paraId="734F9460" w14:textId="095C47AD" w:rsidR="00206E49" w:rsidRPr="00206E49" w:rsidRDefault="00206E49" w:rsidP="00206E49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 w:rsidR="00C30B53">
        <w:rPr>
          <w:sz w:val="24"/>
        </w:rPr>
        <w:t>CLIENT</w:t>
      </w:r>
      <w:r w:rsidRPr="00206E49">
        <w:rPr>
          <w:sz w:val="24"/>
        </w:rPr>
        <w:t xml:space="preserve"> &gt;</w:t>
      </w:r>
    </w:p>
    <w:p w14:paraId="4EFC1C23" w14:textId="5529D31E" w:rsidR="00206E49" w:rsidRPr="00206E49" w:rsidRDefault="00206E49" w:rsidP="00206E49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 w:rsidR="00C30B53">
        <w:rPr>
          <w:sz w:val="24"/>
        </w:rPr>
        <w:t>LOG IN; READ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38D04EE5" w14:textId="103E5E63" w:rsidR="00206E49" w:rsidRPr="00206E49" w:rsidRDefault="00206E49" w:rsidP="00206E49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 w:rsidR="00C30B53">
        <w:rPr>
          <w:sz w:val="24"/>
        </w:rPr>
        <w:t>if test doesn’t have the results yet posted-&gt; the client can only see its previous test and the results for it, and the test made now without the results for them</w:t>
      </w:r>
      <w:r w:rsidRPr="00206E49">
        <w:rPr>
          <w:sz w:val="24"/>
        </w:rPr>
        <w:t>&gt;</w:t>
      </w:r>
    </w:p>
    <w:p w14:paraId="0C45B875" w14:textId="3D934D6E" w:rsidR="00206E49" w:rsidRDefault="00206E49" w:rsidP="00206E49">
      <w:pPr>
        <w:pStyle w:val="BodyText"/>
      </w:pPr>
    </w:p>
    <w:p w14:paraId="1A506A66" w14:textId="1514404D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>
        <w:rPr>
          <w:sz w:val="24"/>
        </w:rPr>
        <w:t>UPDATE TEST</w:t>
      </w:r>
      <w:r w:rsidRPr="00206E49">
        <w:rPr>
          <w:sz w:val="24"/>
        </w:rPr>
        <w:t>&gt;</w:t>
      </w:r>
    </w:p>
    <w:p w14:paraId="1A0E9576" w14:textId="77777777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>
        <w:rPr>
          <w:sz w:val="24"/>
        </w:rPr>
        <w:t>user-goal level</w:t>
      </w:r>
      <w:r w:rsidRPr="00206E49">
        <w:rPr>
          <w:sz w:val="24"/>
        </w:rPr>
        <w:t>&gt;</w:t>
      </w:r>
    </w:p>
    <w:p w14:paraId="3C889181" w14:textId="3644B6F3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>
        <w:rPr>
          <w:sz w:val="24"/>
        </w:rPr>
        <w:t>DOCTOR</w:t>
      </w:r>
      <w:r w:rsidRPr="00206E49">
        <w:rPr>
          <w:sz w:val="24"/>
        </w:rPr>
        <w:t xml:space="preserve"> &gt;</w:t>
      </w:r>
    </w:p>
    <w:p w14:paraId="5E42E032" w14:textId="3932A571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>
        <w:rPr>
          <w:sz w:val="24"/>
        </w:rPr>
        <w:t>LOG IN; UPDATE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469FD24E" w14:textId="48B252EC" w:rsidR="00C30B53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>
        <w:rPr>
          <w:sz w:val="24"/>
        </w:rPr>
        <w:t>if there is no internet connection, the doctor cannot</w:t>
      </w:r>
      <w:r w:rsidRPr="00206E49">
        <w:rPr>
          <w:sz w:val="24"/>
        </w:rPr>
        <w:t xml:space="preserve"> </w:t>
      </w:r>
      <w:r>
        <w:rPr>
          <w:sz w:val="24"/>
        </w:rPr>
        <w:t>update the test</w:t>
      </w:r>
      <w:r w:rsidRPr="00206E49">
        <w:rPr>
          <w:sz w:val="24"/>
        </w:rPr>
        <w:t>&gt;</w:t>
      </w:r>
    </w:p>
    <w:p w14:paraId="26244C75" w14:textId="5995F3DA" w:rsidR="00C30B53" w:rsidRDefault="00C30B53" w:rsidP="00C30B53">
      <w:pPr>
        <w:spacing w:line="240" w:lineRule="auto"/>
        <w:ind w:left="720"/>
        <w:jc w:val="both"/>
        <w:rPr>
          <w:sz w:val="24"/>
        </w:rPr>
      </w:pPr>
    </w:p>
    <w:p w14:paraId="3CE57FBC" w14:textId="02C29F70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Use case: &lt;</w:t>
      </w:r>
      <w:r>
        <w:rPr>
          <w:sz w:val="24"/>
        </w:rPr>
        <w:t>DELETE TEST</w:t>
      </w:r>
      <w:r w:rsidRPr="00206E49">
        <w:rPr>
          <w:sz w:val="24"/>
        </w:rPr>
        <w:t>&gt;</w:t>
      </w:r>
    </w:p>
    <w:p w14:paraId="4B6217E7" w14:textId="77777777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Level: &lt;</w:t>
      </w:r>
      <w:r>
        <w:rPr>
          <w:sz w:val="24"/>
        </w:rPr>
        <w:t>user-goal level</w:t>
      </w:r>
      <w:r w:rsidRPr="00206E49">
        <w:rPr>
          <w:sz w:val="24"/>
        </w:rPr>
        <w:t>&gt;</w:t>
      </w:r>
    </w:p>
    <w:p w14:paraId="0D3BD323" w14:textId="0B9DED40" w:rsidR="00C30B53" w:rsidRPr="00206E49" w:rsidRDefault="00C30B53" w:rsidP="00C30B53">
      <w:pPr>
        <w:spacing w:line="240" w:lineRule="auto"/>
        <w:ind w:firstLine="720"/>
        <w:jc w:val="both"/>
        <w:rPr>
          <w:sz w:val="24"/>
        </w:rPr>
      </w:pPr>
      <w:r w:rsidRPr="00206E49">
        <w:rPr>
          <w:sz w:val="24"/>
        </w:rPr>
        <w:t>Primary actor: &lt;</w:t>
      </w:r>
      <w:r>
        <w:rPr>
          <w:sz w:val="24"/>
        </w:rPr>
        <w:t>DOCTOR</w:t>
      </w:r>
      <w:r w:rsidRPr="00206E49">
        <w:rPr>
          <w:sz w:val="24"/>
        </w:rPr>
        <w:t xml:space="preserve"> &gt;</w:t>
      </w:r>
    </w:p>
    <w:p w14:paraId="4B1F8D80" w14:textId="54110BEC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Main success scenario: &lt;</w:t>
      </w:r>
      <w:r>
        <w:rPr>
          <w:sz w:val="24"/>
        </w:rPr>
        <w:t>LOG IN; DELETE TEST</w:t>
      </w:r>
      <w:r w:rsidRPr="00206E49">
        <w:rPr>
          <w:vanish/>
          <w:sz w:val="24"/>
        </w:rPr>
        <w:t>e following format:</w:t>
      </w:r>
      <w:r w:rsidRPr="00206E49">
        <w:rPr>
          <w:vanish/>
          <w:sz w:val="24"/>
        </w:rPr>
        <w:cr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vanish/>
          <w:sz w:val="24"/>
        </w:rPr>
        <w:pgNum/>
      </w:r>
      <w:r w:rsidRPr="00206E49">
        <w:rPr>
          <w:sz w:val="24"/>
        </w:rPr>
        <w:t>&gt;</w:t>
      </w:r>
    </w:p>
    <w:p w14:paraId="148452A7" w14:textId="5F472DBB" w:rsidR="00C30B53" w:rsidRPr="00206E49" w:rsidRDefault="00C30B53" w:rsidP="00C30B53">
      <w:pPr>
        <w:spacing w:line="240" w:lineRule="auto"/>
        <w:ind w:left="720"/>
        <w:jc w:val="both"/>
        <w:rPr>
          <w:sz w:val="24"/>
        </w:rPr>
      </w:pPr>
      <w:r w:rsidRPr="00206E49">
        <w:rPr>
          <w:sz w:val="24"/>
        </w:rPr>
        <w:t>Extensions: &lt;</w:t>
      </w:r>
      <w:r w:rsidRPr="00C30B53">
        <w:rPr>
          <w:sz w:val="24"/>
        </w:rPr>
        <w:t xml:space="preserve"> </w:t>
      </w:r>
      <w:r>
        <w:rPr>
          <w:sz w:val="24"/>
        </w:rPr>
        <w:t>if there is no internet connection, the doctor cannot</w:t>
      </w:r>
      <w:r w:rsidRPr="00206E49">
        <w:rPr>
          <w:sz w:val="24"/>
        </w:rPr>
        <w:t xml:space="preserve"> </w:t>
      </w:r>
      <w:r>
        <w:rPr>
          <w:sz w:val="24"/>
        </w:rPr>
        <w:t>delete the test</w:t>
      </w:r>
      <w:r w:rsidRPr="00206E49">
        <w:rPr>
          <w:sz w:val="24"/>
        </w:rPr>
        <w:t xml:space="preserve"> &gt;</w:t>
      </w:r>
    </w:p>
    <w:p w14:paraId="26774DA9" w14:textId="77777777" w:rsidR="00C30B53" w:rsidRPr="00206E49" w:rsidRDefault="00C30B53" w:rsidP="00206E49">
      <w:pPr>
        <w:pStyle w:val="BodyText"/>
      </w:pPr>
    </w:p>
    <w:p w14:paraId="3570FD8C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4CD3EEFB" w14:textId="35285A97" w:rsidR="00691DD4" w:rsidRPr="00691DD4" w:rsidRDefault="00566448" w:rsidP="00691DD4">
      <w:pPr>
        <w:pStyle w:val="BodyText"/>
      </w:pPr>
      <w:r>
        <w:rPr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4934483B" wp14:editId="63C26EFA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1971675" cy="28803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880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0A6F2BF4" wp14:editId="2A2CAA0A">
            <wp:simplePos x="0" y="0"/>
            <wp:positionH relativeFrom="column">
              <wp:posOffset>2657475</wp:posOffset>
            </wp:positionH>
            <wp:positionV relativeFrom="paragraph">
              <wp:posOffset>133350</wp:posOffset>
            </wp:positionV>
            <wp:extent cx="3056890" cy="26377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263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91DD4" w:rsidRPr="00691DD4" w:rsidSect="008C439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86E22" w14:textId="77777777" w:rsidR="00A03200" w:rsidRDefault="00A03200">
      <w:pPr>
        <w:spacing w:line="240" w:lineRule="auto"/>
      </w:pPr>
      <w:r>
        <w:separator/>
      </w:r>
    </w:p>
  </w:endnote>
  <w:endnote w:type="continuationSeparator" w:id="0">
    <w:p w14:paraId="460F7187" w14:textId="77777777" w:rsidR="00A03200" w:rsidRDefault="00A03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CE155" w14:textId="77777777" w:rsidR="00566448" w:rsidRDefault="005664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41A85" w14:textId="77777777" w:rsidR="00566448" w:rsidRDefault="005664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74534" w14:textId="77777777" w:rsidR="00566448" w:rsidRDefault="005664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50F2EE0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36663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FC19FA" w14:textId="5C82D2A0" w:rsidR="008C4393" w:rsidRDefault="0056530F" w:rsidP="00177504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/>
          <w:r w:rsidR="00177504">
            <w:t>D</w:t>
          </w:r>
          <w:bookmarkStart w:id="6" w:name="_GoBack"/>
          <w:bookmarkEnd w:id="6"/>
          <w:r w:rsidR="00177504">
            <w:t>anila Lucia-Diana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6644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7D8F65" w14:textId="4EC48AB2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177504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12A288AB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3EFC0" w14:textId="77777777" w:rsidR="00A03200" w:rsidRDefault="00A03200">
      <w:pPr>
        <w:spacing w:line="240" w:lineRule="auto"/>
      </w:pPr>
      <w:r>
        <w:separator/>
      </w:r>
    </w:p>
  </w:footnote>
  <w:footnote w:type="continuationSeparator" w:id="0">
    <w:p w14:paraId="552673DD" w14:textId="77777777" w:rsidR="00A03200" w:rsidRDefault="00A032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AA9044" w14:textId="77777777" w:rsidR="00566448" w:rsidRDefault="005664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1E324" w14:textId="77777777" w:rsidR="008C4393" w:rsidRDefault="008C4393">
    <w:pPr>
      <w:rPr>
        <w:sz w:val="24"/>
      </w:rPr>
    </w:pPr>
  </w:p>
  <w:p w14:paraId="375390E7" w14:textId="77777777" w:rsidR="008C4393" w:rsidRDefault="008C4393">
    <w:pPr>
      <w:pBdr>
        <w:top w:val="single" w:sz="6" w:space="1" w:color="auto"/>
      </w:pBdr>
      <w:rPr>
        <w:sz w:val="24"/>
      </w:rPr>
    </w:pPr>
  </w:p>
  <w:p w14:paraId="1BEAC9EF" w14:textId="3394C174" w:rsidR="008C4393" w:rsidRDefault="00566448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Danila Lucia-Diana</w:t>
    </w:r>
  </w:p>
  <w:p w14:paraId="19518B67" w14:textId="304EFC42" w:rsidR="0004741B" w:rsidRDefault="00566448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14:paraId="685D9D05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6A5DC844" w14:textId="77777777"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B46AD" w14:textId="77777777" w:rsidR="00566448" w:rsidRDefault="005664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0B9E0518" w14:textId="77777777">
      <w:tc>
        <w:tcPr>
          <w:tcW w:w="6379" w:type="dxa"/>
        </w:tcPr>
        <w:p w14:paraId="5BDAEFE4" w14:textId="4578693B" w:rsidR="008C4393" w:rsidRDefault="00351186">
          <w:fldSimple w:instr=" SUBJECT  \* MERGEFORMAT ">
            <w:r w:rsidRPr="00B90E27">
              <w:t>&lt;</w:t>
            </w:r>
            <w:r>
              <w:t>Diagnostic Centre Client Coordination System</w:t>
            </w:r>
            <w:r w:rsidRPr="00B90E27">
              <w:t>&gt;</w:t>
            </w:r>
          </w:fldSimple>
        </w:p>
      </w:tc>
      <w:tc>
        <w:tcPr>
          <w:tcW w:w="3179" w:type="dxa"/>
        </w:tcPr>
        <w:p w14:paraId="7931EEAB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53D3DE7A" w14:textId="77777777">
      <w:tc>
        <w:tcPr>
          <w:tcW w:w="6379" w:type="dxa"/>
        </w:tcPr>
        <w:p w14:paraId="48361DA5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F1C180F" w14:textId="64867ED4" w:rsidR="008C4393" w:rsidRDefault="00570E86">
          <w:r>
            <w:t xml:space="preserve">  Date:  &lt;</w:t>
          </w:r>
          <w:r w:rsidR="00351186">
            <w:t>17</w:t>
          </w:r>
          <w:r>
            <w:t>/m</w:t>
          </w:r>
          <w:r w:rsidR="00351186">
            <w:t>ar</w:t>
          </w:r>
          <w:r>
            <w:t>/</w:t>
          </w:r>
          <w:r w:rsidR="00351186">
            <w:t>18</w:t>
          </w:r>
          <w:r>
            <w:t>&gt;</w:t>
          </w:r>
        </w:p>
      </w:tc>
    </w:tr>
    <w:tr w:rsidR="008C4393" w14:paraId="71464EBB" w14:textId="77777777">
      <w:tc>
        <w:tcPr>
          <w:tcW w:w="9558" w:type="dxa"/>
          <w:gridSpan w:val="2"/>
        </w:tcPr>
        <w:p w14:paraId="020ABECC" w14:textId="77777777" w:rsidR="008C4393" w:rsidRDefault="00570E86">
          <w:r>
            <w:t>&lt;document identifier&gt;</w:t>
          </w:r>
        </w:p>
      </w:tc>
    </w:tr>
  </w:tbl>
  <w:p w14:paraId="314745BC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86"/>
    <w:rsid w:val="0004741B"/>
    <w:rsid w:val="000916B9"/>
    <w:rsid w:val="00177504"/>
    <w:rsid w:val="00206E49"/>
    <w:rsid w:val="002D02EB"/>
    <w:rsid w:val="00351186"/>
    <w:rsid w:val="0056530F"/>
    <w:rsid w:val="00566448"/>
    <w:rsid w:val="00570E86"/>
    <w:rsid w:val="00664E4B"/>
    <w:rsid w:val="00691DD4"/>
    <w:rsid w:val="006C543D"/>
    <w:rsid w:val="00797DD9"/>
    <w:rsid w:val="008C4393"/>
    <w:rsid w:val="0090593F"/>
    <w:rsid w:val="00A03200"/>
    <w:rsid w:val="00C30B53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9E6A2B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4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Ana Han</cp:lastModifiedBy>
  <cp:revision>3</cp:revision>
  <dcterms:created xsi:type="dcterms:W3CDTF">2018-03-19T09:19:00Z</dcterms:created>
  <dcterms:modified xsi:type="dcterms:W3CDTF">2018-03-19T09:19:00Z</dcterms:modified>
</cp:coreProperties>
</file>