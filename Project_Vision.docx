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09078741"/>
    <w:bookmarkStart w:id="1" w:name="_Hlk509081666"/>
    <w:p w14:paraId="672AFE00" w14:textId="52BD484D" w:rsidR="0085257A" w:rsidRPr="00B90E27" w:rsidRDefault="00A61AF1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&lt;</w:t>
      </w:r>
      <w:r w:rsidR="00294362">
        <w:rPr>
          <w:rFonts w:ascii="Times New Roman" w:hAnsi="Times New Roman"/>
        </w:rPr>
        <w:t>Diagnostic Centre Client Coordination System</w:t>
      </w:r>
      <w:r w:rsidR="009B5BF2" w:rsidRPr="00B90E27">
        <w:rPr>
          <w:rFonts w:ascii="Times New Roman" w:hAnsi="Times New Roman"/>
        </w:rPr>
        <w:t>&gt;</w:t>
      </w:r>
      <w:r>
        <w:fldChar w:fldCharType="end"/>
      </w:r>
      <w:bookmarkEnd w:id="0"/>
    </w:p>
    <w:bookmarkEnd w:id="1"/>
    <w:p w14:paraId="775F271B" w14:textId="77777777" w:rsidR="0085257A" w:rsidRPr="00B90E27" w:rsidRDefault="007C39E1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14:paraId="186C203C" w14:textId="77777777"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14:paraId="071D6728" w14:textId="77777777"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14:paraId="0E0B1657" w14:textId="77777777"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14:paraId="5A64D2E8" w14:textId="77777777" w:rsidR="0085257A" w:rsidRPr="00B90E27" w:rsidRDefault="0085257A"/>
    <w:p w14:paraId="68FBFD2C" w14:textId="77777777" w:rsidR="0085257A" w:rsidRPr="00B90E27" w:rsidRDefault="0085257A">
      <w:pPr>
        <w:sectPr w:rsidR="0085257A" w:rsidRPr="00B90E2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62C7A98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 w14:paraId="7EE7CEBF" w14:textId="77777777">
        <w:tc>
          <w:tcPr>
            <w:tcW w:w="2304" w:type="dxa"/>
          </w:tcPr>
          <w:p w14:paraId="1367EB7E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4C20530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24DAFB1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5A0E6A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 w14:paraId="1D5D224C" w14:textId="77777777">
        <w:tc>
          <w:tcPr>
            <w:tcW w:w="2304" w:type="dxa"/>
          </w:tcPr>
          <w:p w14:paraId="1DF37837" w14:textId="25732280" w:rsidR="0085257A" w:rsidRPr="00B90E27" w:rsidRDefault="0085257A">
            <w:pPr>
              <w:pStyle w:val="Tabletext"/>
            </w:pPr>
            <w:r w:rsidRPr="00B90E27">
              <w:t>&lt;</w:t>
            </w:r>
            <w:r w:rsidR="00294362">
              <w:t>17/mar</w:t>
            </w:r>
            <w:r w:rsidRPr="00B90E27">
              <w:t>/</w:t>
            </w:r>
            <w:r w:rsidR="00294362">
              <w:t>18</w:t>
            </w:r>
            <w:r w:rsidRPr="00B90E27">
              <w:t>&gt;</w:t>
            </w:r>
          </w:p>
        </w:tc>
        <w:tc>
          <w:tcPr>
            <w:tcW w:w="1152" w:type="dxa"/>
          </w:tcPr>
          <w:p w14:paraId="20578F27" w14:textId="4E718562" w:rsidR="0085257A" w:rsidRPr="00B90E27" w:rsidRDefault="0085257A">
            <w:pPr>
              <w:pStyle w:val="Tabletext"/>
            </w:pPr>
            <w:r w:rsidRPr="00B90E27">
              <w:t>&lt;</w:t>
            </w:r>
            <w:r w:rsidR="00294362">
              <w:t>1</w:t>
            </w:r>
            <w:r w:rsidRPr="00B90E27">
              <w:t>.</w:t>
            </w:r>
            <w:r w:rsidR="00294362">
              <w:t>0</w:t>
            </w:r>
            <w:r w:rsidRPr="00B90E27">
              <w:t>&gt;</w:t>
            </w:r>
          </w:p>
        </w:tc>
        <w:tc>
          <w:tcPr>
            <w:tcW w:w="3744" w:type="dxa"/>
          </w:tcPr>
          <w:p w14:paraId="5A1B9559" w14:textId="49B6A49C" w:rsidR="0085257A" w:rsidRPr="00B90E27" w:rsidRDefault="0085257A">
            <w:pPr>
              <w:pStyle w:val="Tabletext"/>
            </w:pPr>
            <w:r w:rsidRPr="00B90E27">
              <w:t>&lt;</w:t>
            </w:r>
            <w:r w:rsidR="00294362">
              <w:t>made the first version</w:t>
            </w:r>
            <w:r w:rsidRPr="00B90E27">
              <w:t>&gt;</w:t>
            </w:r>
          </w:p>
        </w:tc>
        <w:tc>
          <w:tcPr>
            <w:tcW w:w="2304" w:type="dxa"/>
          </w:tcPr>
          <w:p w14:paraId="6F3D4A6D" w14:textId="12DBC3B6" w:rsidR="0085257A" w:rsidRPr="00B90E27" w:rsidRDefault="0085257A">
            <w:pPr>
              <w:pStyle w:val="Tabletext"/>
            </w:pPr>
            <w:r w:rsidRPr="00B90E27">
              <w:t>&lt;</w:t>
            </w:r>
            <w:r w:rsidR="00294362">
              <w:t>Danila Lucia-Diana</w:t>
            </w:r>
            <w:r w:rsidRPr="00B90E27">
              <w:t>&gt;</w:t>
            </w:r>
          </w:p>
        </w:tc>
      </w:tr>
      <w:tr w:rsidR="0085257A" w:rsidRPr="00B90E27" w14:paraId="515427A4" w14:textId="77777777">
        <w:tc>
          <w:tcPr>
            <w:tcW w:w="2304" w:type="dxa"/>
          </w:tcPr>
          <w:p w14:paraId="18F98A44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3839FF36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2400906A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44B0E529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1DFDFC3C" w14:textId="77777777">
        <w:tc>
          <w:tcPr>
            <w:tcW w:w="2304" w:type="dxa"/>
          </w:tcPr>
          <w:p w14:paraId="24819EF0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1BBB274B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75DF345F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0EE90F56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1BD70931" w14:textId="77777777">
        <w:tc>
          <w:tcPr>
            <w:tcW w:w="2304" w:type="dxa"/>
          </w:tcPr>
          <w:p w14:paraId="33C240CC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3E3C9206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34BAC7B2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7C8BD77E" w14:textId="77777777" w:rsidR="0085257A" w:rsidRPr="00B90E27" w:rsidRDefault="0085257A">
            <w:pPr>
              <w:pStyle w:val="Tabletext"/>
            </w:pPr>
          </w:p>
        </w:tc>
      </w:tr>
    </w:tbl>
    <w:p w14:paraId="23885F90" w14:textId="77777777" w:rsidR="0085257A" w:rsidRPr="00B90E27" w:rsidRDefault="0085257A"/>
    <w:p w14:paraId="41C6EB15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14:paraId="07356152" w14:textId="7B9E3AE6" w:rsidR="006C5FBF" w:rsidRPr="007C39E1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833582">
        <w:rPr>
          <w:noProof/>
        </w:rPr>
        <w:t>4</w:t>
      </w:r>
      <w:r w:rsidR="006C5FBF">
        <w:rPr>
          <w:noProof/>
        </w:rPr>
        <w:fldChar w:fldCharType="end"/>
      </w:r>
    </w:p>
    <w:p w14:paraId="25E32E5A" w14:textId="2E3F1C4B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 w:rsidR="00833582">
        <w:rPr>
          <w:noProof/>
        </w:rPr>
        <w:t>4</w:t>
      </w:r>
      <w:r>
        <w:rPr>
          <w:noProof/>
        </w:rPr>
        <w:fldChar w:fldCharType="end"/>
      </w:r>
    </w:p>
    <w:p w14:paraId="177608F1" w14:textId="4E2948F1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 w:rsidR="00833582">
        <w:rPr>
          <w:noProof/>
        </w:rPr>
        <w:t>4</w:t>
      </w:r>
      <w:r>
        <w:rPr>
          <w:noProof/>
        </w:rPr>
        <w:fldChar w:fldCharType="end"/>
      </w:r>
    </w:p>
    <w:p w14:paraId="2641BBA7" w14:textId="53125AA0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 w:rsidR="00833582">
        <w:rPr>
          <w:noProof/>
        </w:rPr>
        <w:t>4</w:t>
      </w:r>
      <w:r>
        <w:rPr>
          <w:noProof/>
        </w:rPr>
        <w:fldChar w:fldCharType="end"/>
      </w:r>
    </w:p>
    <w:p w14:paraId="42C8AEB0" w14:textId="5D122BA1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 w:rsidR="00833582">
        <w:rPr>
          <w:noProof/>
        </w:rPr>
        <w:t>4</w:t>
      </w:r>
      <w:r>
        <w:rPr>
          <w:noProof/>
        </w:rPr>
        <w:fldChar w:fldCharType="end"/>
      </w:r>
    </w:p>
    <w:p w14:paraId="27E2788C" w14:textId="0AF9C267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 w:rsidR="00833582">
        <w:rPr>
          <w:noProof/>
        </w:rPr>
        <w:t>4</w:t>
      </w:r>
      <w:r>
        <w:rPr>
          <w:noProof/>
        </w:rPr>
        <w:fldChar w:fldCharType="end"/>
      </w:r>
    </w:p>
    <w:p w14:paraId="363747D6" w14:textId="640B74BD" w:rsidR="006C5FBF" w:rsidRPr="007C39E1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 w:rsidR="00833582">
        <w:rPr>
          <w:noProof/>
        </w:rPr>
        <w:t>4</w:t>
      </w:r>
      <w:r>
        <w:rPr>
          <w:noProof/>
        </w:rPr>
        <w:fldChar w:fldCharType="end"/>
      </w:r>
    </w:p>
    <w:p w14:paraId="01CBA055" w14:textId="24E87D09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 w:rsidR="00833582">
        <w:rPr>
          <w:noProof/>
        </w:rPr>
        <w:t>4</w:t>
      </w:r>
      <w:r>
        <w:rPr>
          <w:noProof/>
        </w:rPr>
        <w:fldChar w:fldCharType="end"/>
      </w:r>
    </w:p>
    <w:p w14:paraId="7BD28A35" w14:textId="67632C1C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 w:rsidR="00833582">
        <w:rPr>
          <w:noProof/>
        </w:rPr>
        <w:t>5</w:t>
      </w:r>
      <w:r>
        <w:rPr>
          <w:noProof/>
        </w:rPr>
        <w:fldChar w:fldCharType="end"/>
      </w:r>
    </w:p>
    <w:p w14:paraId="570D0F56" w14:textId="30A529A9" w:rsidR="006C5FBF" w:rsidRPr="007C39E1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 w:rsidR="00833582">
        <w:rPr>
          <w:noProof/>
        </w:rPr>
        <w:t>5</w:t>
      </w:r>
      <w:r>
        <w:rPr>
          <w:noProof/>
        </w:rPr>
        <w:fldChar w:fldCharType="end"/>
      </w:r>
    </w:p>
    <w:p w14:paraId="2B123F5E" w14:textId="57304086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 w:rsidR="00833582">
        <w:rPr>
          <w:noProof/>
        </w:rPr>
        <w:t>5</w:t>
      </w:r>
      <w:r>
        <w:rPr>
          <w:noProof/>
        </w:rPr>
        <w:fldChar w:fldCharType="end"/>
      </w:r>
    </w:p>
    <w:p w14:paraId="7615CCEA" w14:textId="3005D98A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 w:rsidR="00833582">
        <w:rPr>
          <w:noProof/>
        </w:rPr>
        <w:t>5</w:t>
      </w:r>
      <w:r>
        <w:rPr>
          <w:noProof/>
        </w:rPr>
        <w:fldChar w:fldCharType="end"/>
      </w:r>
    </w:p>
    <w:p w14:paraId="3D63300F" w14:textId="5987B88C" w:rsidR="006C5FBF" w:rsidRPr="007C39E1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 w:rsidR="00833582">
        <w:rPr>
          <w:noProof/>
        </w:rPr>
        <w:t>5</w:t>
      </w:r>
      <w:r>
        <w:rPr>
          <w:noProof/>
        </w:rPr>
        <w:fldChar w:fldCharType="end"/>
      </w:r>
    </w:p>
    <w:p w14:paraId="21377D74" w14:textId="439E91B3" w:rsidR="006C5FBF" w:rsidRPr="007C39E1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7C39E1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 w:rsidR="00833582">
        <w:rPr>
          <w:noProof/>
        </w:rPr>
        <w:t>6</w:t>
      </w:r>
      <w:r>
        <w:rPr>
          <w:noProof/>
        </w:rPr>
        <w:fldChar w:fldCharType="end"/>
      </w:r>
    </w:p>
    <w:p w14:paraId="68D481FC" w14:textId="77777777"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14:paraId="3B8B9F40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2" w:name="_Toc456598586"/>
      <w:bookmarkStart w:id="3" w:name="_Toc456600917"/>
      <w:bookmarkStart w:id="4" w:name="_Toc316556900"/>
      <w:bookmarkStart w:id="5" w:name="_Toc436203377"/>
      <w:bookmarkStart w:id="6" w:name="_Toc452813577"/>
      <w:r w:rsidRPr="00B90E27">
        <w:rPr>
          <w:rFonts w:ascii="Times New Roman" w:hAnsi="Times New Roman"/>
        </w:rPr>
        <w:t>Introduction</w:t>
      </w:r>
      <w:bookmarkEnd w:id="2"/>
      <w:bookmarkEnd w:id="3"/>
      <w:bookmarkEnd w:id="4"/>
    </w:p>
    <w:p w14:paraId="61A0AEE1" w14:textId="2BD961D4" w:rsidR="006D14C2" w:rsidRPr="006D14C2" w:rsidRDefault="006D14C2" w:rsidP="006D14C2">
      <w:pPr>
        <w:pStyle w:val="BodyText"/>
      </w:pPr>
      <w:r>
        <w:t xml:space="preserve">Diagnostic Centre Client Coordination System helps the diagnostic </w:t>
      </w:r>
      <w:r w:rsidR="006846E3">
        <w:t>centers</w:t>
      </w:r>
      <w:r>
        <w:t xml:space="preserve"> to maintain good relations with their clients. The clients may conduct various tests at the diagnostic </w:t>
      </w:r>
      <w:r w:rsidR="003F6311">
        <w:t>center</w:t>
      </w:r>
      <w:r>
        <w:t xml:space="preserve"> and the system must be capable of valuating patient bills and providing them in printable format. After 10 tests in a year the system provides </w:t>
      </w:r>
      <w:r w:rsidR="004E6F2A">
        <w:t>5% discount to the patient from the 11</w:t>
      </w:r>
      <w:r w:rsidR="004E6F2A" w:rsidRPr="004E6F2A">
        <w:rPr>
          <w:vertAlign w:val="superscript"/>
        </w:rPr>
        <w:t>th</w:t>
      </w:r>
      <w:r w:rsidR="004E6F2A">
        <w:t xml:space="preserve"> test in a particular year.</w:t>
      </w:r>
    </w:p>
    <w:p w14:paraId="51C71B5E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7" w:name="_Toc456598587"/>
      <w:bookmarkStart w:id="8" w:name="_Toc456600918"/>
      <w:bookmarkStart w:id="9" w:name="_Toc316556901"/>
      <w:r w:rsidRPr="00B90E27">
        <w:rPr>
          <w:rFonts w:ascii="Times New Roman" w:hAnsi="Times New Roman"/>
        </w:rPr>
        <w:t>Purpose</w:t>
      </w:r>
      <w:bookmarkEnd w:id="7"/>
      <w:bookmarkEnd w:id="8"/>
      <w:bookmarkEnd w:id="9"/>
    </w:p>
    <w:p w14:paraId="28CD4322" w14:textId="2BECBDBA" w:rsidR="009B68D4" w:rsidRPr="009B68D4" w:rsidRDefault="009B68D4" w:rsidP="009B68D4">
      <w:pPr>
        <w:pStyle w:val="BodyText"/>
      </w:pPr>
      <w:r>
        <w:t xml:space="preserve">The purpose of this document is to collect, analyze, and define high-level needs and features of the Diagnostic Centre Client Coordination </w:t>
      </w:r>
      <w:r w:rsidR="006846E3">
        <w:t>System (</w:t>
      </w:r>
      <w:r w:rsidR="00140FD3">
        <w:t>DCCCS)</w:t>
      </w:r>
      <w:r>
        <w:t xml:space="preserve">. It focuses on the capabilities needed by the stakeholders and the target users, and why these needs exist. The details of how the </w:t>
      </w:r>
      <w:r w:rsidR="00140FD3">
        <w:t xml:space="preserve">DCCCS </w:t>
      </w:r>
      <w:r>
        <w:t>fulfills th</w:t>
      </w:r>
      <w:r w:rsidR="00140FD3">
        <w:t>e</w:t>
      </w:r>
      <w:r>
        <w:t>se needs are detailed in the use-case and supplementary specifications.</w:t>
      </w:r>
    </w:p>
    <w:p w14:paraId="5075F684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10" w:name="_Toc456598588"/>
      <w:bookmarkStart w:id="11" w:name="_Toc456600919"/>
      <w:bookmarkStart w:id="12" w:name="_Toc316556902"/>
      <w:r w:rsidRPr="00B90E27">
        <w:rPr>
          <w:rFonts w:ascii="Times New Roman" w:hAnsi="Times New Roman"/>
        </w:rPr>
        <w:t>Scope</w:t>
      </w:r>
      <w:bookmarkEnd w:id="10"/>
      <w:bookmarkEnd w:id="11"/>
      <w:bookmarkEnd w:id="12"/>
    </w:p>
    <w:p w14:paraId="44320134" w14:textId="6F518D07" w:rsidR="00140FD3" w:rsidRPr="00140FD3" w:rsidRDefault="00140FD3" w:rsidP="00140FD3">
      <w:pPr>
        <w:pStyle w:val="BodyText"/>
      </w:pPr>
      <w:r>
        <w:t>The scope of this Vision document is to list and specify the Hardware and Software requ</w:t>
      </w:r>
      <w:r w:rsidR="004E6F2A">
        <w:t>irements</w:t>
      </w:r>
      <w:r>
        <w:t xml:space="preserve"> of the DC</w:t>
      </w:r>
      <w:r w:rsidR="004E6F2A">
        <w:t>C</w:t>
      </w:r>
      <w:r>
        <w:t>CS to be available to the clients and also the doctors/ nurses that</w:t>
      </w:r>
      <w:r w:rsidR="004E6F2A">
        <w:t xml:space="preserve"> might</w:t>
      </w:r>
      <w:r>
        <w:t xml:space="preserve"> use it.</w:t>
      </w:r>
      <w:r w:rsidR="004E6F2A">
        <w:t xml:space="preserve"> It will also document these requirements and the basic architectures that will be utilized.</w:t>
      </w:r>
    </w:p>
    <w:p w14:paraId="1C66F211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13" w:name="_Toc456598589"/>
      <w:bookmarkStart w:id="14" w:name="_Toc456600920"/>
      <w:bookmarkStart w:id="15" w:name="_Toc316556903"/>
      <w:r w:rsidRPr="00B90E27">
        <w:rPr>
          <w:rFonts w:ascii="Times New Roman" w:hAnsi="Times New Roman"/>
        </w:rPr>
        <w:t>Definitions, Acronyms, and Abbreviations</w:t>
      </w:r>
      <w:bookmarkEnd w:id="13"/>
      <w:bookmarkEnd w:id="14"/>
      <w:bookmarkEnd w:id="15"/>
    </w:p>
    <w:p w14:paraId="4A50D6F0" w14:textId="7B5645F9" w:rsidR="004E6F2A" w:rsidRPr="004E6F2A" w:rsidRDefault="004E6F2A" w:rsidP="004E6F2A">
      <w:pPr>
        <w:pStyle w:val="BodyText"/>
      </w:pPr>
      <w:r>
        <w:t>A glossary containing relevant definitions, acronyms, and abbreviations has been provided as a separate document. See the Project_Glossary for a complete listing of terms.</w:t>
      </w:r>
    </w:p>
    <w:p w14:paraId="0EE69913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16" w:name="_Toc456598590"/>
      <w:bookmarkStart w:id="17" w:name="_Toc456600921"/>
      <w:bookmarkStart w:id="18" w:name="_Toc316556904"/>
      <w:r w:rsidRPr="00B90E27">
        <w:rPr>
          <w:rFonts w:ascii="Times New Roman" w:hAnsi="Times New Roman"/>
        </w:rPr>
        <w:t>References</w:t>
      </w:r>
      <w:bookmarkEnd w:id="16"/>
      <w:bookmarkEnd w:id="17"/>
      <w:bookmarkEnd w:id="18"/>
    </w:p>
    <w:p w14:paraId="74094406" w14:textId="2467FC95" w:rsidR="004E6F2A" w:rsidRDefault="004E6F2A" w:rsidP="004E6F2A">
      <w:pPr>
        <w:pStyle w:val="BodyText"/>
      </w:pPr>
      <w:r>
        <w:t>Documents referenced in this Project Vision document are:</w:t>
      </w:r>
    </w:p>
    <w:p w14:paraId="44519E9F" w14:textId="7D0CEF24" w:rsidR="004E6F2A" w:rsidRDefault="004E6F2A" w:rsidP="004E6F2A">
      <w:pPr>
        <w:pStyle w:val="BodyText"/>
        <w:numPr>
          <w:ilvl w:val="0"/>
          <w:numId w:val="31"/>
        </w:numPr>
      </w:pPr>
      <w:r>
        <w:t>Project_Glossary.17.03.18.docx</w:t>
      </w:r>
    </w:p>
    <w:p w14:paraId="600DFF99" w14:textId="4B0D378B" w:rsidR="006846E3" w:rsidRDefault="006846E3" w:rsidP="006846E3">
      <w:pPr>
        <w:pStyle w:val="BodyText"/>
        <w:numPr>
          <w:ilvl w:val="0"/>
          <w:numId w:val="31"/>
        </w:numPr>
      </w:pPr>
      <w:r>
        <w:t>Project_</w:t>
      </w:r>
      <w:r>
        <w:t>SuplementarySpecification</w:t>
      </w:r>
      <w:r>
        <w:t>.17.03.18.docx</w:t>
      </w:r>
    </w:p>
    <w:p w14:paraId="60024F5D" w14:textId="4E8B07E6" w:rsidR="006846E3" w:rsidRDefault="006846E3" w:rsidP="006846E3">
      <w:pPr>
        <w:pStyle w:val="BodyText"/>
        <w:numPr>
          <w:ilvl w:val="0"/>
          <w:numId w:val="31"/>
        </w:numPr>
      </w:pPr>
      <w:r>
        <w:t>Project_</w:t>
      </w:r>
      <w:r>
        <w:t>Analysis</w:t>
      </w:r>
      <w:r>
        <w:t>.17.03.18.docx</w:t>
      </w:r>
    </w:p>
    <w:p w14:paraId="743F43AB" w14:textId="77777777" w:rsidR="006846E3" w:rsidRPr="004E6F2A" w:rsidRDefault="006846E3" w:rsidP="006846E3">
      <w:pPr>
        <w:pStyle w:val="BodyText"/>
        <w:ind w:left="1440"/>
      </w:pPr>
    </w:p>
    <w:p w14:paraId="5A18DA8D" w14:textId="3F4BD432" w:rsidR="0085257A" w:rsidRPr="00B90E27" w:rsidRDefault="0085257A">
      <w:pPr>
        <w:pStyle w:val="Heading2"/>
        <w:rPr>
          <w:rFonts w:ascii="Times New Roman" w:hAnsi="Times New Roman"/>
        </w:rPr>
      </w:pPr>
      <w:bookmarkStart w:id="19" w:name="_Toc456598591"/>
      <w:bookmarkStart w:id="20" w:name="_Toc456600922"/>
      <w:bookmarkStart w:id="21" w:name="_Toc316556905"/>
      <w:r w:rsidRPr="00B90E27">
        <w:rPr>
          <w:rFonts w:ascii="Times New Roman" w:hAnsi="Times New Roman"/>
        </w:rPr>
        <w:t>Overview</w:t>
      </w:r>
      <w:bookmarkEnd w:id="19"/>
      <w:bookmarkEnd w:id="20"/>
      <w:bookmarkEnd w:id="21"/>
    </w:p>
    <w:p w14:paraId="547E7CCF" w14:textId="1B461563" w:rsidR="00E25ECC" w:rsidRPr="00E25ECC" w:rsidRDefault="00E25ECC" w:rsidP="00E25ECC">
      <w:pPr>
        <w:pStyle w:val="BodyText"/>
      </w:pPr>
      <w:r>
        <w:t xml:space="preserve">This document addresses the positioning, stakeholders and </w:t>
      </w:r>
      <w:r w:rsidR="003F6311">
        <w:t>user’s</w:t>
      </w:r>
      <w:r>
        <w:t xml:space="preserve"> descriptions and product requirements of the DCCCS.</w:t>
      </w:r>
    </w:p>
    <w:p w14:paraId="4196C886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22" w:name="_Toc316556906"/>
      <w:r w:rsidRPr="00B90E27">
        <w:rPr>
          <w:rFonts w:ascii="Times New Roman" w:hAnsi="Times New Roman"/>
        </w:rPr>
        <w:t>Positioning</w:t>
      </w:r>
      <w:bookmarkEnd w:id="5"/>
      <w:bookmarkEnd w:id="6"/>
      <w:bookmarkEnd w:id="22"/>
    </w:p>
    <w:p w14:paraId="61486B91" w14:textId="36812E2E" w:rsidR="0085257A" w:rsidRPr="003F6311" w:rsidRDefault="0085257A" w:rsidP="00F669DB">
      <w:pPr>
        <w:pStyle w:val="Heading2"/>
        <w:rPr>
          <w:rFonts w:ascii="Times New Roman" w:hAnsi="Times New Roman"/>
        </w:rPr>
      </w:pPr>
      <w:bookmarkStart w:id="23" w:name="_Toc436203379"/>
      <w:bookmarkStart w:id="24" w:name="_Toc452813579"/>
      <w:bookmarkStart w:id="25" w:name="_Toc316556907"/>
      <w:r w:rsidRPr="00B90E27">
        <w:rPr>
          <w:rFonts w:ascii="Times New Roman" w:hAnsi="Times New Roman"/>
        </w:rPr>
        <w:t>Problem Statement</w:t>
      </w:r>
      <w:bookmarkEnd w:id="23"/>
      <w:bookmarkEnd w:id="24"/>
      <w:bookmarkEnd w:id="2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 w14:paraId="3CCD5E89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2537DC8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80D2EE8" w14:textId="2871BC2E" w:rsidR="0085257A" w:rsidRPr="00E25ECC" w:rsidRDefault="006846E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Having a good system for providing analysis for pacients</w:t>
            </w:r>
          </w:p>
        </w:tc>
      </w:tr>
      <w:tr w:rsidR="0085257A" w:rsidRPr="00B90E27" w14:paraId="03E4A465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DB088F5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82FB04" w14:textId="7D3BD623" w:rsidR="0085257A" w:rsidRPr="00E25ECC" w:rsidRDefault="006846E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Patients and doctors</w:t>
            </w:r>
          </w:p>
        </w:tc>
      </w:tr>
      <w:tr w:rsidR="0085257A" w:rsidRPr="00B90E27" w14:paraId="2C98C4D2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583654B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D1EDB3" w14:textId="6FEE8021" w:rsidR="0085257A" w:rsidRPr="00E25ECC" w:rsidRDefault="00E25ECC" w:rsidP="006846E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The </w:t>
            </w:r>
            <w:r w:rsidR="006846E3">
              <w:rPr>
                <w:i w:val="0"/>
                <w:color w:val="auto"/>
              </w:rPr>
              <w:t>pacient</w:t>
            </w:r>
            <w:r>
              <w:rPr>
                <w:i w:val="0"/>
                <w:color w:val="auto"/>
              </w:rPr>
              <w:t xml:space="preserve"> can’t </w:t>
            </w:r>
            <w:r w:rsidR="006846E3">
              <w:rPr>
                <w:i w:val="0"/>
                <w:color w:val="auto"/>
              </w:rPr>
              <w:t>get the analysis in required time</w:t>
            </w:r>
          </w:p>
        </w:tc>
      </w:tr>
      <w:tr w:rsidR="0085257A" w:rsidRPr="00B90E27" w14:paraId="5F8C262C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BC36921" w14:textId="77777777"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A503B6" w14:textId="19EFC655" w:rsidR="0085257A" w:rsidRPr="00E25ECC" w:rsidRDefault="006846E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DCCCS</w:t>
            </w:r>
          </w:p>
        </w:tc>
      </w:tr>
    </w:tbl>
    <w:p w14:paraId="2BACECBB" w14:textId="26495FF9" w:rsidR="0085257A" w:rsidRPr="003F6311" w:rsidRDefault="0085257A" w:rsidP="00F669DB">
      <w:pPr>
        <w:pStyle w:val="Heading2"/>
        <w:rPr>
          <w:rFonts w:ascii="Times New Roman" w:hAnsi="Times New Roman"/>
        </w:rPr>
      </w:pPr>
      <w:bookmarkStart w:id="26" w:name="_Toc425054392"/>
      <w:bookmarkStart w:id="27" w:name="_Toc422186485"/>
      <w:bookmarkStart w:id="28" w:name="_Toc436203380"/>
      <w:bookmarkStart w:id="29" w:name="_Toc452813580"/>
      <w:bookmarkStart w:id="30" w:name="_Toc316556908"/>
      <w:r w:rsidRPr="00B90E27">
        <w:rPr>
          <w:rFonts w:ascii="Times New Roman" w:hAnsi="Times New Roman"/>
        </w:rPr>
        <w:lastRenderedPageBreak/>
        <w:t>Product Position Statement</w:t>
      </w:r>
      <w:bookmarkEnd w:id="26"/>
      <w:bookmarkEnd w:id="27"/>
      <w:bookmarkEnd w:id="28"/>
      <w:bookmarkEnd w:id="29"/>
      <w:bookmarkEnd w:id="3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750025" w:rsidRPr="00B90E27" w14:paraId="009236C8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40288F8" w14:textId="5BD32185" w:rsidR="00750025" w:rsidRPr="00750025" w:rsidRDefault="00750025" w:rsidP="00750025">
            <w:pPr>
              <w:pStyle w:val="BodyText"/>
              <w:keepNext/>
              <w:ind w:left="72"/>
            </w:pPr>
            <w:r w:rsidRPr="00750025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04D4D11" w14:textId="6CA4CBFE" w:rsidR="00750025" w:rsidRPr="00750025" w:rsidRDefault="00750025" w:rsidP="00750025">
            <w:pPr>
              <w:pStyle w:val="InfoBlue"/>
              <w:rPr>
                <w:i w:val="0"/>
                <w:color w:val="auto"/>
              </w:rPr>
            </w:pPr>
            <w:r w:rsidRPr="00750025">
              <w:rPr>
                <w:i w:val="0"/>
                <w:color w:val="auto"/>
              </w:rPr>
              <w:t>Sickly people</w:t>
            </w:r>
          </w:p>
        </w:tc>
      </w:tr>
      <w:tr w:rsidR="00750025" w:rsidRPr="00B90E27" w14:paraId="487C054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44C5394" w14:textId="79B0B6B5" w:rsidR="00750025" w:rsidRPr="00750025" w:rsidRDefault="00750025" w:rsidP="00750025">
            <w:pPr>
              <w:pStyle w:val="BodyText"/>
              <w:keepNext/>
              <w:ind w:left="72"/>
            </w:pPr>
            <w:r w:rsidRPr="00750025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2EFBBA" w14:textId="28D972E9" w:rsidR="00750025" w:rsidRPr="00750025" w:rsidRDefault="00750025" w:rsidP="00750025">
            <w:pPr>
              <w:pStyle w:val="InfoBlue"/>
              <w:rPr>
                <w:i w:val="0"/>
                <w:color w:val="auto"/>
              </w:rPr>
            </w:pPr>
            <w:r w:rsidRPr="00750025">
              <w:rPr>
                <w:i w:val="0"/>
                <w:color w:val="auto"/>
              </w:rPr>
              <w:t xml:space="preserve">Make lots of tests at diagnostic </w:t>
            </w:r>
            <w:r w:rsidR="003F6311" w:rsidRPr="00750025">
              <w:rPr>
                <w:i w:val="0"/>
                <w:color w:val="auto"/>
              </w:rPr>
              <w:t>centers</w:t>
            </w:r>
          </w:p>
        </w:tc>
      </w:tr>
      <w:tr w:rsidR="00750025" w:rsidRPr="00B90E27" w14:paraId="68A839C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8E3C611" w14:textId="26B05072" w:rsidR="00750025" w:rsidRPr="00750025" w:rsidRDefault="00750025" w:rsidP="00750025">
            <w:pPr>
              <w:pStyle w:val="BodyText"/>
              <w:keepNext/>
              <w:ind w:left="72"/>
            </w:pPr>
            <w:r w:rsidRPr="00750025">
              <w:t>The (DCCCS)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326061" w14:textId="217F1755" w:rsidR="00750025" w:rsidRPr="00750025" w:rsidRDefault="00750025" w:rsidP="00750025">
            <w:pPr>
              <w:pStyle w:val="InfoBlue"/>
              <w:rPr>
                <w:i w:val="0"/>
                <w:color w:val="auto"/>
              </w:rPr>
            </w:pPr>
            <w:r w:rsidRPr="00750025">
              <w:rPr>
                <w:i w:val="0"/>
                <w:color w:val="auto"/>
              </w:rPr>
              <w:t>is a Diagnostic Centre System</w:t>
            </w:r>
          </w:p>
        </w:tc>
      </w:tr>
      <w:tr w:rsidR="00750025" w:rsidRPr="00B90E27" w14:paraId="766351D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8BDB7FA" w14:textId="04C1C7F7" w:rsidR="00750025" w:rsidRPr="00750025" w:rsidRDefault="00750025" w:rsidP="00750025">
            <w:pPr>
              <w:pStyle w:val="BodyText"/>
              <w:keepNext/>
              <w:ind w:left="72"/>
            </w:pPr>
            <w:r w:rsidRPr="00750025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47B123" w14:textId="2397CED5" w:rsidR="00750025" w:rsidRPr="00750025" w:rsidRDefault="00750025" w:rsidP="00750025">
            <w:pPr>
              <w:pStyle w:val="InfoBlue"/>
              <w:rPr>
                <w:i w:val="0"/>
                <w:color w:val="auto"/>
              </w:rPr>
            </w:pPr>
            <w:r w:rsidRPr="00750025">
              <w:rPr>
                <w:i w:val="0"/>
                <w:color w:val="auto"/>
              </w:rPr>
              <w:t>Is easy and user friendly</w:t>
            </w:r>
          </w:p>
        </w:tc>
      </w:tr>
      <w:tr w:rsidR="00750025" w:rsidRPr="00B90E27" w14:paraId="461BA1E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47CC45" w14:textId="52B8D4BC" w:rsidR="00750025" w:rsidRPr="00750025" w:rsidRDefault="00750025" w:rsidP="00750025">
            <w:pPr>
              <w:pStyle w:val="BodyText"/>
              <w:keepNext/>
              <w:ind w:left="72"/>
            </w:pPr>
            <w:r w:rsidRPr="00750025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745632" w14:textId="271A68E0" w:rsidR="00750025" w:rsidRPr="00750025" w:rsidRDefault="00750025" w:rsidP="00750025">
            <w:pPr>
              <w:pStyle w:val="InfoBlue"/>
              <w:rPr>
                <w:i w:val="0"/>
                <w:color w:val="auto"/>
              </w:rPr>
            </w:pPr>
            <w:r w:rsidRPr="00750025">
              <w:rPr>
                <w:i w:val="0"/>
                <w:color w:val="auto"/>
              </w:rPr>
              <w:t>Diagnostic Center Management System</w:t>
            </w:r>
          </w:p>
        </w:tc>
      </w:tr>
      <w:tr w:rsidR="00750025" w:rsidRPr="00B90E27" w14:paraId="59AD95A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2D1F81A0" w14:textId="26805760" w:rsidR="00750025" w:rsidRPr="00750025" w:rsidRDefault="00750025" w:rsidP="00750025">
            <w:pPr>
              <w:pStyle w:val="BodyText"/>
              <w:ind w:left="72"/>
            </w:pPr>
            <w:r w:rsidRPr="00750025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BC9504" w14:textId="5E28F05F" w:rsidR="00750025" w:rsidRPr="00750025" w:rsidRDefault="00750025" w:rsidP="00750025">
            <w:pPr>
              <w:pStyle w:val="InfoBlue"/>
              <w:rPr>
                <w:i w:val="0"/>
                <w:color w:val="auto"/>
              </w:rPr>
            </w:pPr>
            <w:r w:rsidRPr="00750025">
              <w:rPr>
                <w:i w:val="0"/>
                <w:color w:val="auto"/>
              </w:rPr>
              <w:t>Facilitates the maintaining good relations with the clients</w:t>
            </w:r>
          </w:p>
        </w:tc>
      </w:tr>
    </w:tbl>
    <w:p w14:paraId="0112BC96" w14:textId="5618C564" w:rsidR="00DE786C" w:rsidRPr="003F6311" w:rsidRDefault="0085257A" w:rsidP="00DE786C">
      <w:pPr>
        <w:pStyle w:val="Heading1"/>
        <w:rPr>
          <w:rFonts w:ascii="Times New Roman" w:hAnsi="Times New Roman"/>
        </w:rPr>
      </w:pPr>
      <w:bookmarkStart w:id="31" w:name="_Toc447960005"/>
      <w:bookmarkStart w:id="32" w:name="_Toc452813581"/>
      <w:bookmarkStart w:id="33" w:name="_Toc316556909"/>
      <w:bookmarkStart w:id="34" w:name="_Toc436203381"/>
      <w:r w:rsidRPr="00B90E27">
        <w:rPr>
          <w:rFonts w:ascii="Times New Roman" w:hAnsi="Times New Roman"/>
        </w:rPr>
        <w:t>Stakeholder and User Descriptions</w:t>
      </w:r>
      <w:bookmarkEnd w:id="31"/>
      <w:bookmarkEnd w:id="32"/>
      <w:bookmarkEnd w:id="33"/>
    </w:p>
    <w:p w14:paraId="5BE69171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5" w:name="_Toc452813583"/>
      <w:bookmarkStart w:id="36" w:name="_Toc316556910"/>
      <w:r w:rsidRPr="00B90E27">
        <w:rPr>
          <w:rFonts w:ascii="Times New Roman" w:hAnsi="Times New Roman"/>
        </w:rPr>
        <w:t>Stakeholder Summary</w:t>
      </w:r>
      <w:bookmarkEnd w:id="35"/>
      <w:bookmarkEnd w:id="36"/>
    </w:p>
    <w:p w14:paraId="376670A5" w14:textId="5D5DEA90"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 w14:paraId="52F145E1" w14:textId="77777777">
        <w:tc>
          <w:tcPr>
            <w:tcW w:w="1890" w:type="dxa"/>
            <w:shd w:val="solid" w:color="000000" w:fill="FFFFFF"/>
          </w:tcPr>
          <w:p w14:paraId="6FFC468D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3C2B7C8B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6B55BAEF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14:paraId="4D62FDB3" w14:textId="77777777">
        <w:tc>
          <w:tcPr>
            <w:tcW w:w="1890" w:type="dxa"/>
          </w:tcPr>
          <w:p w14:paraId="0D12A7AD" w14:textId="3448A85B" w:rsidR="0085257A" w:rsidRPr="00DE786C" w:rsidRDefault="00DE786C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Danila Lucia-Diana</w:t>
            </w:r>
          </w:p>
        </w:tc>
        <w:tc>
          <w:tcPr>
            <w:tcW w:w="2610" w:type="dxa"/>
          </w:tcPr>
          <w:p w14:paraId="1FB750A5" w14:textId="1EDA4A32" w:rsidR="0085257A" w:rsidRPr="00DE786C" w:rsidRDefault="00DE786C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All the roles present in making a project are assigned to this person.</w:t>
            </w:r>
          </w:p>
        </w:tc>
        <w:tc>
          <w:tcPr>
            <w:tcW w:w="3960" w:type="dxa"/>
          </w:tcPr>
          <w:p w14:paraId="0913885D" w14:textId="5359B995" w:rsidR="00DE786C" w:rsidRPr="00DE786C" w:rsidRDefault="00DE786C" w:rsidP="00DE786C">
            <w:pPr>
              <w:pStyle w:val="InfoBlue"/>
            </w:pPr>
            <w:r>
              <w:rPr>
                <w:i w:val="0"/>
                <w:color w:val="auto"/>
              </w:rPr>
              <w:t>This stakeholder ensures that the system will be maintainable, monitors the project’s progress, testing and being the project leader.</w:t>
            </w:r>
          </w:p>
        </w:tc>
      </w:tr>
    </w:tbl>
    <w:p w14:paraId="69AB926B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7" w:name="_Toc452813584"/>
      <w:bookmarkStart w:id="38" w:name="_Toc316556911"/>
      <w:r w:rsidRPr="00B90E27">
        <w:rPr>
          <w:rFonts w:ascii="Times New Roman" w:hAnsi="Times New Roman"/>
        </w:rPr>
        <w:t>User Summary</w:t>
      </w:r>
      <w:bookmarkEnd w:id="37"/>
      <w:bookmarkEnd w:id="38"/>
    </w:p>
    <w:p w14:paraId="761CFD44" w14:textId="409CE083"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 w14:paraId="1140D407" w14:textId="77777777">
        <w:trPr>
          <w:trHeight w:val="418"/>
        </w:trPr>
        <w:tc>
          <w:tcPr>
            <w:tcW w:w="998" w:type="dxa"/>
            <w:shd w:val="solid" w:color="000000" w:fill="FFFFFF"/>
          </w:tcPr>
          <w:p w14:paraId="512D1735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14:paraId="49E02FAF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389227D6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5A0F1FB9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720507" w:rsidRPr="00720507" w14:paraId="24B3E005" w14:textId="77777777">
        <w:trPr>
          <w:trHeight w:val="976"/>
        </w:trPr>
        <w:tc>
          <w:tcPr>
            <w:tcW w:w="998" w:type="dxa"/>
          </w:tcPr>
          <w:p w14:paraId="7F12BF85" w14:textId="0BE537BE" w:rsidR="0085257A" w:rsidRPr="00720507" w:rsidRDefault="00720507" w:rsidP="00F669DB">
            <w:pPr>
              <w:pStyle w:val="InfoBlue"/>
              <w:rPr>
                <w:i w:val="0"/>
                <w:color w:val="auto"/>
              </w:rPr>
            </w:pPr>
            <w:r w:rsidRPr="00720507">
              <w:rPr>
                <w:i w:val="0"/>
                <w:color w:val="auto"/>
              </w:rPr>
              <w:t>Doctor</w:t>
            </w:r>
          </w:p>
        </w:tc>
        <w:tc>
          <w:tcPr>
            <w:tcW w:w="1882" w:type="dxa"/>
          </w:tcPr>
          <w:p w14:paraId="0D4A4D40" w14:textId="7DDBB0DF" w:rsidR="0085257A" w:rsidRPr="00720507" w:rsidRDefault="0072050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user which will enter tests and results for the clients</w:t>
            </w:r>
          </w:p>
        </w:tc>
        <w:tc>
          <w:tcPr>
            <w:tcW w:w="3240" w:type="dxa"/>
          </w:tcPr>
          <w:p w14:paraId="3776C173" w14:textId="08289985" w:rsidR="0085257A" w:rsidRPr="00720507" w:rsidRDefault="006846E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Do analysis</w:t>
            </w:r>
          </w:p>
        </w:tc>
        <w:tc>
          <w:tcPr>
            <w:tcW w:w="2628" w:type="dxa"/>
          </w:tcPr>
          <w:p w14:paraId="61E837DC" w14:textId="410D7F7D" w:rsidR="0085257A" w:rsidRPr="00720507" w:rsidRDefault="0072050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Danila Lucia-Diana</w:t>
            </w:r>
          </w:p>
        </w:tc>
      </w:tr>
      <w:tr w:rsidR="00DE786C" w:rsidRPr="00DE786C" w14:paraId="1F3B4286" w14:textId="77777777">
        <w:trPr>
          <w:trHeight w:val="976"/>
        </w:trPr>
        <w:tc>
          <w:tcPr>
            <w:tcW w:w="998" w:type="dxa"/>
          </w:tcPr>
          <w:p w14:paraId="5B6F499B" w14:textId="44ECBCF5" w:rsidR="00DE786C" w:rsidRPr="00DE786C" w:rsidRDefault="006846E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Pacient</w:t>
            </w:r>
          </w:p>
        </w:tc>
        <w:tc>
          <w:tcPr>
            <w:tcW w:w="1882" w:type="dxa"/>
          </w:tcPr>
          <w:p w14:paraId="5767AE47" w14:textId="2892856B" w:rsidR="00DE786C" w:rsidRPr="00DE786C" w:rsidRDefault="00DE786C" w:rsidP="006846E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The </w:t>
            </w:r>
            <w:r w:rsidR="006846E3">
              <w:rPr>
                <w:i w:val="0"/>
                <w:color w:val="auto"/>
              </w:rPr>
              <w:t>pacient</w:t>
            </w:r>
            <w:r>
              <w:rPr>
                <w:i w:val="0"/>
                <w:color w:val="auto"/>
              </w:rPr>
              <w:t xml:space="preserve"> which </w:t>
            </w:r>
            <w:r w:rsidR="00720507">
              <w:rPr>
                <w:i w:val="0"/>
                <w:color w:val="auto"/>
              </w:rPr>
              <w:t>can see it’s test results</w:t>
            </w:r>
          </w:p>
        </w:tc>
        <w:tc>
          <w:tcPr>
            <w:tcW w:w="3240" w:type="dxa"/>
          </w:tcPr>
          <w:p w14:paraId="3F95B402" w14:textId="77801AA7" w:rsidR="00DE786C" w:rsidRPr="00DE786C" w:rsidRDefault="0072050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Read </w:t>
            </w:r>
            <w:r w:rsidR="003F6311">
              <w:rPr>
                <w:i w:val="0"/>
                <w:color w:val="auto"/>
              </w:rPr>
              <w:t>its</w:t>
            </w:r>
            <w:r>
              <w:rPr>
                <w:i w:val="0"/>
                <w:color w:val="auto"/>
              </w:rPr>
              <w:t xml:space="preserve"> results</w:t>
            </w:r>
          </w:p>
        </w:tc>
        <w:tc>
          <w:tcPr>
            <w:tcW w:w="2628" w:type="dxa"/>
          </w:tcPr>
          <w:p w14:paraId="6D277EE0" w14:textId="5E87E8B2" w:rsidR="00DE786C" w:rsidRPr="00DE786C" w:rsidRDefault="00720507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Danila Lucia-Diana</w:t>
            </w:r>
          </w:p>
        </w:tc>
      </w:tr>
      <w:tr w:rsidR="006846E3" w:rsidRPr="00DE786C" w14:paraId="2480E48B" w14:textId="77777777">
        <w:trPr>
          <w:trHeight w:val="976"/>
        </w:trPr>
        <w:tc>
          <w:tcPr>
            <w:tcW w:w="998" w:type="dxa"/>
          </w:tcPr>
          <w:p w14:paraId="581BCD57" w14:textId="2DE08195" w:rsidR="006846E3" w:rsidRDefault="006846E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Insurance company</w:t>
            </w:r>
          </w:p>
        </w:tc>
        <w:tc>
          <w:tcPr>
            <w:tcW w:w="1882" w:type="dxa"/>
          </w:tcPr>
          <w:p w14:paraId="3DA15956" w14:textId="634E611A" w:rsidR="006846E3" w:rsidRDefault="006846E3" w:rsidP="006846E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Can see if the pacient has an insurance made</w:t>
            </w:r>
          </w:p>
        </w:tc>
        <w:tc>
          <w:tcPr>
            <w:tcW w:w="3240" w:type="dxa"/>
          </w:tcPr>
          <w:p w14:paraId="71ED086A" w14:textId="77EDD578" w:rsidR="006846E3" w:rsidRDefault="006846E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Check for insurance</w:t>
            </w:r>
          </w:p>
        </w:tc>
        <w:tc>
          <w:tcPr>
            <w:tcW w:w="2628" w:type="dxa"/>
          </w:tcPr>
          <w:p w14:paraId="2D68B1FC" w14:textId="3D0AF4CF" w:rsidR="006846E3" w:rsidRDefault="006846E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Insurance company</w:t>
            </w:r>
          </w:p>
        </w:tc>
      </w:tr>
      <w:tr w:rsidR="006846E3" w:rsidRPr="00DE786C" w14:paraId="7ABF99FB" w14:textId="77777777">
        <w:trPr>
          <w:trHeight w:val="976"/>
        </w:trPr>
        <w:tc>
          <w:tcPr>
            <w:tcW w:w="998" w:type="dxa"/>
          </w:tcPr>
          <w:p w14:paraId="30CF533E" w14:textId="58CDC312" w:rsidR="006846E3" w:rsidRDefault="006846E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Hospital</w:t>
            </w:r>
          </w:p>
        </w:tc>
        <w:tc>
          <w:tcPr>
            <w:tcW w:w="1882" w:type="dxa"/>
          </w:tcPr>
          <w:p w14:paraId="1CB94A77" w14:textId="3CC2C230" w:rsidR="006846E3" w:rsidRDefault="006846E3" w:rsidP="006846E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Check in and do analysis for pacients</w:t>
            </w:r>
          </w:p>
        </w:tc>
        <w:tc>
          <w:tcPr>
            <w:tcW w:w="3240" w:type="dxa"/>
          </w:tcPr>
          <w:p w14:paraId="0B6A8203" w14:textId="6BAD9292" w:rsidR="006846E3" w:rsidRDefault="006846E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Check-in and do analysis</w:t>
            </w:r>
          </w:p>
        </w:tc>
        <w:tc>
          <w:tcPr>
            <w:tcW w:w="2628" w:type="dxa"/>
          </w:tcPr>
          <w:p w14:paraId="100A6B35" w14:textId="6821333D" w:rsidR="006846E3" w:rsidRDefault="006846E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Hospital</w:t>
            </w:r>
          </w:p>
        </w:tc>
      </w:tr>
    </w:tbl>
    <w:p w14:paraId="23A5E547" w14:textId="77777777" w:rsidR="0085257A" w:rsidRPr="00B90E27" w:rsidRDefault="0085257A">
      <w:pPr>
        <w:pStyle w:val="BodyText"/>
      </w:pPr>
    </w:p>
    <w:p w14:paraId="2E5996E2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9" w:name="_Toc425054386"/>
      <w:bookmarkStart w:id="40" w:name="_Toc342757864"/>
      <w:bookmarkStart w:id="41" w:name="_Toc346297773"/>
      <w:bookmarkStart w:id="42" w:name="_Toc422186479"/>
      <w:bookmarkStart w:id="43" w:name="_Toc436203384"/>
      <w:bookmarkStart w:id="44" w:name="_Toc452813585"/>
      <w:bookmarkStart w:id="45" w:name="_Toc316556912"/>
      <w:r w:rsidRPr="00B90E27">
        <w:rPr>
          <w:rFonts w:ascii="Times New Roman" w:hAnsi="Times New Roman"/>
        </w:rPr>
        <w:t>User Environment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477D7A6D" w14:textId="53467349" w:rsidR="00720507" w:rsidRDefault="006846E3" w:rsidP="00720507">
      <w:pPr>
        <w:pStyle w:val="BodyText"/>
      </w:pPr>
      <w:r>
        <w:t>The Doctor can write analysis, log in or create an account.</w:t>
      </w:r>
    </w:p>
    <w:p w14:paraId="50C1AC7B" w14:textId="09F708C9" w:rsidR="006846E3" w:rsidRDefault="006846E3" w:rsidP="00720507">
      <w:pPr>
        <w:pStyle w:val="BodyText"/>
      </w:pPr>
      <w:r>
        <w:t xml:space="preserve">The Pacient can create an account, log in and see </w:t>
      </w:r>
      <w:r w:rsidR="00C13252">
        <w:t>its</w:t>
      </w:r>
      <w:r>
        <w:t xml:space="preserve"> result.</w:t>
      </w:r>
    </w:p>
    <w:p w14:paraId="462B2918" w14:textId="5A9E50BF" w:rsidR="006846E3" w:rsidRDefault="006846E3" w:rsidP="00720507">
      <w:pPr>
        <w:pStyle w:val="BodyText"/>
      </w:pPr>
      <w:r>
        <w:t>Any User can read about the system details.</w:t>
      </w:r>
    </w:p>
    <w:p w14:paraId="068C9957" w14:textId="77777777" w:rsidR="006846E3" w:rsidRDefault="006846E3">
      <w:pPr>
        <w:widowControl/>
        <w:spacing w:line="240" w:lineRule="auto"/>
      </w:pPr>
      <w:r>
        <w:br w:type="page"/>
      </w:r>
      <w:bookmarkStart w:id="46" w:name="_GoBack"/>
      <w:bookmarkEnd w:id="46"/>
    </w:p>
    <w:p w14:paraId="24DA027E" w14:textId="77777777" w:rsidR="006846E3" w:rsidRPr="00720507" w:rsidRDefault="006846E3" w:rsidP="00720507">
      <w:pPr>
        <w:pStyle w:val="BodyText"/>
      </w:pPr>
    </w:p>
    <w:p w14:paraId="6913BA78" w14:textId="318AF150" w:rsidR="0085257A" w:rsidRPr="00B90E27" w:rsidRDefault="0085257A">
      <w:pPr>
        <w:pStyle w:val="Heading1"/>
        <w:rPr>
          <w:rFonts w:ascii="Times New Roman" w:hAnsi="Times New Roman"/>
        </w:rPr>
      </w:pPr>
      <w:bookmarkStart w:id="47" w:name="_Toc436203408"/>
      <w:bookmarkStart w:id="48" w:name="_Toc452813602"/>
      <w:bookmarkStart w:id="49" w:name="_Toc316556913"/>
      <w:bookmarkEnd w:id="34"/>
      <w:r w:rsidRPr="00B90E27">
        <w:rPr>
          <w:rFonts w:ascii="Times New Roman" w:hAnsi="Times New Roman"/>
        </w:rPr>
        <w:t>Product Requirements</w:t>
      </w:r>
      <w:bookmarkEnd w:id="47"/>
      <w:bookmarkEnd w:id="48"/>
      <w:bookmarkEnd w:id="49"/>
    </w:p>
    <w:p w14:paraId="6B7F4D08" w14:textId="77777777" w:rsidR="006846E3" w:rsidRPr="006846E3" w:rsidRDefault="006846E3" w:rsidP="006846E3">
      <w:pPr>
        <w:pStyle w:val="uiqtextpara"/>
        <w:spacing w:before="0" w:beforeAutospacing="0" w:after="0" w:afterAutospacing="0"/>
        <w:rPr>
          <w:color w:val="333333"/>
          <w:sz w:val="20"/>
          <w:szCs w:val="20"/>
        </w:rPr>
      </w:pPr>
      <w:r w:rsidRPr="006846E3">
        <w:rPr>
          <w:color w:val="333333"/>
          <w:sz w:val="20"/>
          <w:szCs w:val="20"/>
        </w:rPr>
        <w:t>For 5 Concurrent Users-</w:t>
      </w:r>
    </w:p>
    <w:p w14:paraId="0DBB140F" w14:textId="6F468026" w:rsidR="006846E3" w:rsidRPr="006846E3" w:rsidRDefault="006846E3" w:rsidP="006846E3">
      <w:pPr>
        <w:pStyle w:val="uiqtextpara"/>
        <w:spacing w:before="0" w:beforeAutospacing="0" w:after="0" w:afterAutospacing="0"/>
        <w:rPr>
          <w:color w:val="333333"/>
          <w:sz w:val="20"/>
          <w:szCs w:val="20"/>
        </w:rPr>
      </w:pPr>
      <w:r w:rsidRPr="006846E3">
        <w:rPr>
          <w:color w:val="333333"/>
          <w:sz w:val="20"/>
          <w:szCs w:val="20"/>
        </w:rPr>
        <w:t>· </w:t>
      </w:r>
      <w:r w:rsidRPr="006846E3">
        <w:rPr>
          <w:b/>
          <w:bCs/>
          <w:color w:val="333333"/>
          <w:sz w:val="20"/>
          <w:szCs w:val="20"/>
        </w:rPr>
        <w:t>CPU:</w:t>
      </w:r>
      <w:r w:rsidRPr="006846E3">
        <w:rPr>
          <w:color w:val="333333"/>
          <w:sz w:val="20"/>
          <w:szCs w:val="20"/>
        </w:rPr>
        <w:t xml:space="preserve"> 2 x Intel Core 2 (2.66 </w:t>
      </w:r>
      <w:r w:rsidR="00C13252" w:rsidRPr="006846E3">
        <w:rPr>
          <w:color w:val="333333"/>
          <w:sz w:val="20"/>
          <w:szCs w:val="20"/>
        </w:rPr>
        <w:t>GHz</w:t>
      </w:r>
      <w:r w:rsidRPr="006846E3">
        <w:rPr>
          <w:color w:val="333333"/>
          <w:sz w:val="20"/>
          <w:szCs w:val="20"/>
        </w:rPr>
        <w:t>, 128K cache)</w:t>
      </w:r>
    </w:p>
    <w:p w14:paraId="5CFD4981" w14:textId="77777777" w:rsidR="006846E3" w:rsidRPr="006846E3" w:rsidRDefault="006846E3" w:rsidP="006846E3">
      <w:pPr>
        <w:pStyle w:val="uiqtextpara"/>
        <w:spacing w:before="0" w:beforeAutospacing="0" w:after="0" w:afterAutospacing="0"/>
        <w:rPr>
          <w:color w:val="333333"/>
          <w:sz w:val="20"/>
          <w:szCs w:val="20"/>
        </w:rPr>
      </w:pPr>
      <w:r w:rsidRPr="006846E3">
        <w:rPr>
          <w:color w:val="333333"/>
          <w:sz w:val="20"/>
          <w:szCs w:val="20"/>
        </w:rPr>
        <w:t>· </w:t>
      </w:r>
      <w:r w:rsidRPr="006846E3">
        <w:rPr>
          <w:b/>
          <w:bCs/>
          <w:color w:val="333333"/>
          <w:sz w:val="20"/>
          <w:szCs w:val="20"/>
        </w:rPr>
        <w:t>RAM:</w:t>
      </w:r>
      <w:r w:rsidRPr="006846E3">
        <w:rPr>
          <w:color w:val="333333"/>
          <w:sz w:val="20"/>
          <w:szCs w:val="20"/>
        </w:rPr>
        <w:t> 4GB</w:t>
      </w:r>
    </w:p>
    <w:p w14:paraId="7BF9D3B1" w14:textId="77777777" w:rsidR="006846E3" w:rsidRPr="006846E3" w:rsidRDefault="006846E3" w:rsidP="006846E3">
      <w:pPr>
        <w:pStyle w:val="uiqtextpara"/>
        <w:spacing w:before="0" w:beforeAutospacing="0" w:after="0" w:afterAutospacing="0"/>
        <w:rPr>
          <w:color w:val="333333"/>
          <w:sz w:val="20"/>
          <w:szCs w:val="20"/>
        </w:rPr>
      </w:pPr>
      <w:r w:rsidRPr="006846E3">
        <w:rPr>
          <w:color w:val="333333"/>
          <w:sz w:val="20"/>
          <w:szCs w:val="20"/>
        </w:rPr>
        <w:t>· </w:t>
      </w:r>
      <w:r w:rsidRPr="006846E3">
        <w:rPr>
          <w:b/>
          <w:bCs/>
          <w:color w:val="333333"/>
          <w:sz w:val="20"/>
          <w:szCs w:val="20"/>
        </w:rPr>
        <w:t>Minimum database space: </w:t>
      </w:r>
      <w:r w:rsidRPr="006846E3">
        <w:rPr>
          <w:color w:val="333333"/>
          <w:sz w:val="20"/>
          <w:szCs w:val="20"/>
        </w:rPr>
        <w:t>10GB</w:t>
      </w:r>
    </w:p>
    <w:p w14:paraId="3A3B3AD7" w14:textId="77777777" w:rsidR="006846E3" w:rsidRPr="006846E3" w:rsidRDefault="006846E3" w:rsidP="006846E3">
      <w:pPr>
        <w:pStyle w:val="uiqtextpara"/>
        <w:spacing w:before="0" w:beforeAutospacing="0" w:after="0" w:afterAutospacing="0"/>
        <w:rPr>
          <w:color w:val="333333"/>
          <w:sz w:val="20"/>
          <w:szCs w:val="20"/>
        </w:rPr>
      </w:pPr>
      <w:r w:rsidRPr="006846E3">
        <w:rPr>
          <w:color w:val="333333"/>
          <w:sz w:val="20"/>
          <w:szCs w:val="20"/>
        </w:rPr>
        <w:t>For 25 Concurrent Users</w:t>
      </w:r>
    </w:p>
    <w:p w14:paraId="0D4D2898" w14:textId="77777777" w:rsidR="006846E3" w:rsidRPr="006846E3" w:rsidRDefault="006846E3" w:rsidP="006846E3">
      <w:pPr>
        <w:pStyle w:val="uiqtextpara"/>
        <w:spacing w:before="0" w:beforeAutospacing="0" w:after="0" w:afterAutospacing="0"/>
        <w:rPr>
          <w:color w:val="333333"/>
          <w:sz w:val="20"/>
          <w:szCs w:val="20"/>
        </w:rPr>
      </w:pPr>
      <w:r w:rsidRPr="006846E3">
        <w:rPr>
          <w:color w:val="333333"/>
          <w:sz w:val="20"/>
          <w:szCs w:val="20"/>
        </w:rPr>
        <w:t>· </w:t>
      </w:r>
      <w:r w:rsidRPr="006846E3">
        <w:rPr>
          <w:b/>
          <w:bCs/>
          <w:color w:val="333333"/>
          <w:sz w:val="20"/>
          <w:szCs w:val="20"/>
        </w:rPr>
        <w:t>CPU:</w:t>
      </w:r>
      <w:r w:rsidRPr="006846E3">
        <w:rPr>
          <w:color w:val="333333"/>
          <w:sz w:val="20"/>
          <w:szCs w:val="20"/>
        </w:rPr>
        <w:t> Quad 2GHz+ CPU</w:t>
      </w:r>
    </w:p>
    <w:p w14:paraId="641B0491" w14:textId="77777777" w:rsidR="006846E3" w:rsidRPr="006846E3" w:rsidRDefault="006846E3" w:rsidP="006846E3">
      <w:pPr>
        <w:pStyle w:val="uiqtextpara"/>
        <w:spacing w:before="0" w:beforeAutospacing="0" w:after="0" w:afterAutospacing="0"/>
        <w:rPr>
          <w:color w:val="333333"/>
          <w:sz w:val="20"/>
          <w:szCs w:val="20"/>
        </w:rPr>
      </w:pPr>
      <w:r w:rsidRPr="006846E3">
        <w:rPr>
          <w:color w:val="333333"/>
          <w:sz w:val="20"/>
          <w:szCs w:val="20"/>
        </w:rPr>
        <w:t>· </w:t>
      </w:r>
      <w:r w:rsidRPr="006846E3">
        <w:rPr>
          <w:b/>
          <w:bCs/>
          <w:color w:val="333333"/>
          <w:sz w:val="20"/>
          <w:szCs w:val="20"/>
        </w:rPr>
        <w:t>RAM:</w:t>
      </w:r>
      <w:r w:rsidRPr="006846E3">
        <w:rPr>
          <w:color w:val="333333"/>
          <w:sz w:val="20"/>
          <w:szCs w:val="20"/>
        </w:rPr>
        <w:t> 6GB</w:t>
      </w:r>
    </w:p>
    <w:p w14:paraId="7B8B1519" w14:textId="77777777" w:rsidR="006846E3" w:rsidRPr="006846E3" w:rsidRDefault="006846E3" w:rsidP="006846E3">
      <w:pPr>
        <w:pStyle w:val="uiqtextpara"/>
        <w:spacing w:before="0" w:beforeAutospacing="0" w:after="0" w:afterAutospacing="0"/>
        <w:rPr>
          <w:color w:val="333333"/>
          <w:sz w:val="20"/>
          <w:szCs w:val="20"/>
        </w:rPr>
      </w:pPr>
      <w:r w:rsidRPr="006846E3">
        <w:rPr>
          <w:color w:val="333333"/>
          <w:sz w:val="20"/>
          <w:szCs w:val="20"/>
        </w:rPr>
        <w:t>· </w:t>
      </w:r>
      <w:r w:rsidRPr="006846E3">
        <w:rPr>
          <w:b/>
          <w:bCs/>
          <w:color w:val="333333"/>
          <w:sz w:val="20"/>
          <w:szCs w:val="20"/>
        </w:rPr>
        <w:t>Minimum database space: </w:t>
      </w:r>
      <w:r w:rsidRPr="006846E3">
        <w:rPr>
          <w:color w:val="333333"/>
          <w:sz w:val="20"/>
          <w:szCs w:val="20"/>
        </w:rPr>
        <w:t>10GB.</w:t>
      </w:r>
    </w:p>
    <w:p w14:paraId="73CC4F41" w14:textId="2130E2F3" w:rsidR="003F6311" w:rsidRPr="003F6311" w:rsidRDefault="003F6311" w:rsidP="006846E3">
      <w:pPr>
        <w:pStyle w:val="BodyText"/>
      </w:pPr>
    </w:p>
    <w:sectPr w:rsidR="003F6311" w:rsidRPr="003F6311" w:rsidSect="00C35D8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E07C8" w14:textId="77777777" w:rsidR="00471462" w:rsidRDefault="00471462">
      <w:pPr>
        <w:spacing w:line="240" w:lineRule="auto"/>
      </w:pPr>
      <w:r>
        <w:separator/>
      </w:r>
    </w:p>
  </w:endnote>
  <w:endnote w:type="continuationSeparator" w:id="0">
    <w:p w14:paraId="7978B35C" w14:textId="77777777" w:rsidR="00471462" w:rsidRDefault="004714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1D77E" w14:textId="77777777" w:rsidR="00C57FC7" w:rsidRDefault="00C57F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D0D49" w14:textId="77777777" w:rsidR="00C57FC7" w:rsidRDefault="00C57F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5A5D6" w14:textId="77777777" w:rsidR="00C57FC7" w:rsidRDefault="00C57FC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0F719B1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8F67D9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8FC82D" w14:textId="76141FAF" w:rsidR="00AD439A" w:rsidRDefault="00AD439A" w:rsidP="00C57FC7">
          <w:pPr>
            <w:jc w:val="center"/>
          </w:pPr>
          <w:r>
            <w:sym w:font="Symbol" w:char="F0D3"/>
          </w:r>
          <w:r w:rsidR="00C57FC7">
            <w:t>Danila Lucia-Diana</w:t>
          </w:r>
          <w:r>
            <w:t xml:space="preserve">, </w:t>
          </w:r>
          <w:r w:rsidR="007C39E1">
            <w:fldChar w:fldCharType="begin"/>
          </w:r>
          <w:r w:rsidR="007C39E1">
            <w:instrText xml:space="preserve"> DATE \@ "yyyy" </w:instrText>
          </w:r>
          <w:r w:rsidR="007C39E1">
            <w:fldChar w:fldCharType="separate"/>
          </w:r>
          <w:r w:rsidR="00833582">
            <w:rPr>
              <w:noProof/>
            </w:rPr>
            <w:t>2018</w:t>
          </w:r>
          <w:r w:rsidR="007C39E1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FF1FBF" w14:textId="4E4F10E1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833582">
            <w:rPr>
              <w:rStyle w:val="PageNumber"/>
              <w:noProof/>
            </w:rPr>
            <w:t>4</w:t>
          </w:r>
          <w:r w:rsidR="00A61AF1">
            <w:rPr>
              <w:rStyle w:val="PageNumber"/>
            </w:rPr>
            <w:fldChar w:fldCharType="end"/>
          </w:r>
        </w:p>
      </w:tc>
    </w:tr>
  </w:tbl>
  <w:p w14:paraId="145847E8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76EE7" w14:textId="77777777" w:rsidR="00471462" w:rsidRDefault="00471462">
      <w:pPr>
        <w:spacing w:line="240" w:lineRule="auto"/>
      </w:pPr>
      <w:r>
        <w:separator/>
      </w:r>
    </w:p>
  </w:footnote>
  <w:footnote w:type="continuationSeparator" w:id="0">
    <w:p w14:paraId="710555A9" w14:textId="77777777" w:rsidR="00471462" w:rsidRDefault="004714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9625D" w14:textId="77777777" w:rsidR="00C57FC7" w:rsidRDefault="00C57F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E3191" w14:textId="77777777" w:rsidR="00AD439A" w:rsidRDefault="00AD439A">
    <w:pPr>
      <w:rPr>
        <w:sz w:val="24"/>
      </w:rPr>
    </w:pPr>
  </w:p>
  <w:p w14:paraId="62E05E24" w14:textId="77777777" w:rsidR="00AD439A" w:rsidRDefault="00AD439A">
    <w:pPr>
      <w:pBdr>
        <w:top w:val="single" w:sz="6" w:space="1" w:color="auto"/>
      </w:pBdr>
      <w:rPr>
        <w:sz w:val="24"/>
      </w:rPr>
    </w:pPr>
  </w:p>
  <w:p w14:paraId="54887C72" w14:textId="036E3429" w:rsidR="00AD439A" w:rsidRDefault="00C57FC7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Danila Lucia-Diana</w:t>
    </w:r>
  </w:p>
  <w:p w14:paraId="131AF470" w14:textId="7FDB4363" w:rsidR="00AD439A" w:rsidRDefault="00C57FC7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30433</w:t>
    </w:r>
  </w:p>
  <w:p w14:paraId="0C202A0F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48FA2BDC" w14:textId="77777777"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ADF19" w14:textId="77777777" w:rsidR="00C57FC7" w:rsidRDefault="00C57FC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09FF138B" w14:textId="77777777">
      <w:tc>
        <w:tcPr>
          <w:tcW w:w="6379" w:type="dxa"/>
        </w:tcPr>
        <w:p w14:paraId="59E6072F" w14:textId="53FD3AE5" w:rsidR="00AD439A" w:rsidRDefault="00164923">
          <w:fldSimple w:instr=" SUBJECT  \* MERGEFORMAT ">
            <w:r w:rsidR="00833582">
              <w:t>&lt;Project Name&gt;</w:t>
            </w:r>
          </w:fldSimple>
        </w:p>
      </w:tc>
      <w:tc>
        <w:tcPr>
          <w:tcW w:w="3179" w:type="dxa"/>
        </w:tcPr>
        <w:p w14:paraId="68AE83B1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7DE2EC26" w14:textId="77777777">
      <w:tc>
        <w:tcPr>
          <w:tcW w:w="6379" w:type="dxa"/>
        </w:tcPr>
        <w:p w14:paraId="199D60BD" w14:textId="2B367F8A" w:rsidR="00AD439A" w:rsidRDefault="00164923">
          <w:fldSimple w:instr=" TITLE  \* MERGEFORMAT ">
            <w:r w:rsidR="00833582">
              <w:t>Vision</w:t>
            </w:r>
          </w:fldSimple>
        </w:p>
      </w:tc>
      <w:tc>
        <w:tcPr>
          <w:tcW w:w="3179" w:type="dxa"/>
        </w:tcPr>
        <w:p w14:paraId="4594F0B3" w14:textId="74A8CBAE" w:rsidR="00AD439A" w:rsidRDefault="00AD439A">
          <w:r>
            <w:t xml:space="preserve">  Date:  &lt;</w:t>
          </w:r>
          <w:r w:rsidR="00294362">
            <w:t>17/mar</w:t>
          </w:r>
          <w:r>
            <w:t>/</w:t>
          </w:r>
          <w:r w:rsidR="00294362">
            <w:t>18</w:t>
          </w:r>
          <w:r>
            <w:t>&gt;</w:t>
          </w:r>
        </w:p>
      </w:tc>
    </w:tr>
    <w:tr w:rsidR="00AD439A" w14:paraId="29C23F06" w14:textId="77777777">
      <w:tc>
        <w:tcPr>
          <w:tcW w:w="9558" w:type="dxa"/>
          <w:gridSpan w:val="2"/>
        </w:tcPr>
        <w:p w14:paraId="058A67F1" w14:textId="77777777" w:rsidR="00AD439A" w:rsidRDefault="00AD439A">
          <w:r>
            <w:t>&lt;document identifier&gt;</w:t>
          </w:r>
        </w:p>
      </w:tc>
    </w:tr>
  </w:tbl>
  <w:p w14:paraId="1BF8A50B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3E2DEE"/>
    <w:multiLevelType w:val="hybridMultilevel"/>
    <w:tmpl w:val="7150A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6"/>
  </w:num>
  <w:num w:numId="13">
    <w:abstractNumId w:val="14"/>
  </w:num>
  <w:num w:numId="14">
    <w:abstractNumId w:val="26"/>
  </w:num>
  <w:num w:numId="15">
    <w:abstractNumId w:val="13"/>
  </w:num>
  <w:num w:numId="16">
    <w:abstractNumId w:val="7"/>
  </w:num>
  <w:num w:numId="17">
    <w:abstractNumId w:val="25"/>
  </w:num>
  <w:num w:numId="18">
    <w:abstractNumId w:val="19"/>
  </w:num>
  <w:num w:numId="19">
    <w:abstractNumId w:val="8"/>
  </w:num>
  <w:num w:numId="20">
    <w:abstractNumId w:val="18"/>
  </w:num>
  <w:num w:numId="21">
    <w:abstractNumId w:val="12"/>
  </w:num>
  <w:num w:numId="22">
    <w:abstractNumId w:val="24"/>
  </w:num>
  <w:num w:numId="23">
    <w:abstractNumId w:val="11"/>
  </w:num>
  <w:num w:numId="24">
    <w:abstractNumId w:val="10"/>
  </w:num>
  <w:num w:numId="25">
    <w:abstractNumId w:val="9"/>
  </w:num>
  <w:num w:numId="26">
    <w:abstractNumId w:val="22"/>
  </w:num>
  <w:num w:numId="27">
    <w:abstractNumId w:val="23"/>
  </w:num>
  <w:num w:numId="28">
    <w:abstractNumId w:val="29"/>
  </w:num>
  <w:num w:numId="29">
    <w:abstractNumId w:val="17"/>
  </w:num>
  <w:num w:numId="30">
    <w:abstractNumId w:val="4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58"/>
    <w:rsid w:val="00140FD3"/>
    <w:rsid w:val="00164923"/>
    <w:rsid w:val="001C7458"/>
    <w:rsid w:val="001D42BB"/>
    <w:rsid w:val="00294362"/>
    <w:rsid w:val="003F6311"/>
    <w:rsid w:val="00471462"/>
    <w:rsid w:val="004E6F2A"/>
    <w:rsid w:val="005A3207"/>
    <w:rsid w:val="00600853"/>
    <w:rsid w:val="006846E3"/>
    <w:rsid w:val="006C5FBF"/>
    <w:rsid w:val="006D14C2"/>
    <w:rsid w:val="00720507"/>
    <w:rsid w:val="0073239A"/>
    <w:rsid w:val="00750025"/>
    <w:rsid w:val="007C39E1"/>
    <w:rsid w:val="00833582"/>
    <w:rsid w:val="0085257A"/>
    <w:rsid w:val="009B5BF2"/>
    <w:rsid w:val="009B68D4"/>
    <w:rsid w:val="00A61AF1"/>
    <w:rsid w:val="00A61FD4"/>
    <w:rsid w:val="00AB15B2"/>
    <w:rsid w:val="00AD439A"/>
    <w:rsid w:val="00B56935"/>
    <w:rsid w:val="00B90E27"/>
    <w:rsid w:val="00B944EA"/>
    <w:rsid w:val="00BE1B76"/>
    <w:rsid w:val="00C13252"/>
    <w:rsid w:val="00C24CF0"/>
    <w:rsid w:val="00C35D85"/>
    <w:rsid w:val="00C57FC7"/>
    <w:rsid w:val="00CE2BFF"/>
    <w:rsid w:val="00DE786C"/>
    <w:rsid w:val="00DF1DF0"/>
    <w:rsid w:val="00E25ECC"/>
    <w:rsid w:val="00E41E57"/>
    <w:rsid w:val="00E55EE3"/>
    <w:rsid w:val="00EA6D92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E4A0D"/>
  <w15:docId w15:val="{A2D868CD-291C-4727-8913-560B4A1F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paragraph" w:customStyle="1" w:styleId="uiqtextpara">
    <w:name w:val="ui_qtext_para"/>
    <w:basedOn w:val="Normal"/>
    <w:rsid w:val="006846E3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9</TotalTime>
  <Pages>6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lucia_diana1995@yahoo.com</cp:lastModifiedBy>
  <cp:revision>5</cp:revision>
  <cp:lastPrinted>2018-05-28T09:10:00Z</cp:lastPrinted>
  <dcterms:created xsi:type="dcterms:W3CDTF">2018-03-19T09:21:00Z</dcterms:created>
  <dcterms:modified xsi:type="dcterms:W3CDTF">2018-05-28T09:10:00Z</dcterms:modified>
</cp:coreProperties>
</file>