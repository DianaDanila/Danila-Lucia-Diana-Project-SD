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509078741"/>
    <w:p w14:paraId="20D2685E" w14:textId="77777777" w:rsidR="008E6764" w:rsidRPr="00B90E27" w:rsidRDefault="008E6764" w:rsidP="008E676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Pr="00B90E27">
        <w:rPr>
          <w:rFonts w:ascii="Times New Roman" w:hAnsi="Times New Roman"/>
        </w:rPr>
        <w:t>&lt;</w:t>
      </w:r>
      <w:r>
        <w:rPr>
          <w:rFonts w:ascii="Times New Roman" w:hAnsi="Times New Roman"/>
        </w:rPr>
        <w:t>Diagnostic Centre Client Coordination System</w:t>
      </w:r>
      <w:r w:rsidRPr="00B90E27">
        <w:rPr>
          <w:rFonts w:ascii="Times New Roman" w:hAnsi="Times New Roman"/>
        </w:rPr>
        <w:t>&gt;</w:t>
      </w:r>
      <w:r>
        <w:fldChar w:fldCharType="end"/>
      </w:r>
      <w:bookmarkEnd w:id="0"/>
    </w:p>
    <w:p w14:paraId="68DD311A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8B1AEFB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23928251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469E1A9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3A6E0EE8" w14:textId="77777777" w:rsidR="0085257A" w:rsidRPr="00AD232E" w:rsidRDefault="0085257A"/>
    <w:p w14:paraId="2B3EB924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51724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441E6362" w14:textId="77777777">
        <w:tc>
          <w:tcPr>
            <w:tcW w:w="2304" w:type="dxa"/>
          </w:tcPr>
          <w:p w14:paraId="6F9992E3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1A4F5CA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07632CD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3187DC6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2756AE51" w14:textId="77777777">
        <w:tc>
          <w:tcPr>
            <w:tcW w:w="2304" w:type="dxa"/>
          </w:tcPr>
          <w:p w14:paraId="5CD780E4" w14:textId="0E2615DC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17</w:t>
            </w:r>
            <w:r w:rsidRPr="00AD232E">
              <w:t>/m</w:t>
            </w:r>
            <w:r w:rsidR="008E6764">
              <w:t>ar</w:t>
            </w:r>
            <w:r w:rsidRPr="00AD232E">
              <w:t>/</w:t>
            </w:r>
            <w:r w:rsidR="008E6764">
              <w:t>18</w:t>
            </w:r>
            <w:r w:rsidRPr="00AD232E">
              <w:t>&gt;</w:t>
            </w:r>
          </w:p>
        </w:tc>
        <w:tc>
          <w:tcPr>
            <w:tcW w:w="1152" w:type="dxa"/>
          </w:tcPr>
          <w:p w14:paraId="52787FF2" w14:textId="00B0CB2C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1.0</w:t>
            </w:r>
            <w:r w:rsidRPr="00AD232E">
              <w:t>&gt;</w:t>
            </w:r>
          </w:p>
        </w:tc>
        <w:tc>
          <w:tcPr>
            <w:tcW w:w="3744" w:type="dxa"/>
          </w:tcPr>
          <w:p w14:paraId="73D14DF0" w14:textId="4160EC94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made the first version</w:t>
            </w:r>
            <w:r w:rsidRPr="00AD232E">
              <w:t>&gt;</w:t>
            </w:r>
          </w:p>
        </w:tc>
        <w:tc>
          <w:tcPr>
            <w:tcW w:w="2304" w:type="dxa"/>
          </w:tcPr>
          <w:p w14:paraId="3FA7E706" w14:textId="689258F8" w:rsidR="0085257A" w:rsidRPr="00AD232E" w:rsidRDefault="0085257A">
            <w:pPr>
              <w:pStyle w:val="Tabletext"/>
            </w:pPr>
            <w:r w:rsidRPr="00AD232E">
              <w:t>&lt;</w:t>
            </w:r>
            <w:r w:rsidR="008E6764">
              <w:t>Danila Lucia-Diana</w:t>
            </w:r>
            <w:r w:rsidRPr="00AD232E">
              <w:t>&gt;</w:t>
            </w:r>
          </w:p>
        </w:tc>
      </w:tr>
      <w:tr w:rsidR="0085257A" w:rsidRPr="00AD232E" w14:paraId="62297484" w14:textId="77777777">
        <w:tc>
          <w:tcPr>
            <w:tcW w:w="2304" w:type="dxa"/>
          </w:tcPr>
          <w:p w14:paraId="436A2ACC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AF8B7FD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2B7439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1BA9F505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E507B29" w14:textId="77777777">
        <w:tc>
          <w:tcPr>
            <w:tcW w:w="2304" w:type="dxa"/>
          </w:tcPr>
          <w:p w14:paraId="6B67D287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09047870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0B8D09AD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3CB8F309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182939B2" w14:textId="77777777">
        <w:tc>
          <w:tcPr>
            <w:tcW w:w="2304" w:type="dxa"/>
          </w:tcPr>
          <w:p w14:paraId="10919409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BE8E354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065E0FC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0F750ABA" w14:textId="77777777" w:rsidR="0085257A" w:rsidRPr="00AD232E" w:rsidRDefault="0085257A">
            <w:pPr>
              <w:pStyle w:val="Tabletext"/>
            </w:pPr>
          </w:p>
        </w:tc>
      </w:tr>
    </w:tbl>
    <w:p w14:paraId="00971704" w14:textId="77777777" w:rsidR="0085257A" w:rsidRPr="00AD232E" w:rsidRDefault="0085257A"/>
    <w:p w14:paraId="3F5AB484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15CC1169" w14:textId="77777777" w:rsidR="00AD232E" w:rsidRPr="00EF72A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EF72A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50C4A5D6" w14:textId="77777777" w:rsidR="00AD232E" w:rsidRPr="00EF72A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EF72A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231AE187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594AC944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4B043734" w14:textId="2C06BEE1" w:rsidR="008E6764" w:rsidRPr="008E6764" w:rsidRDefault="008E6764" w:rsidP="008E6764">
      <w:pPr>
        <w:pStyle w:val="BodyText"/>
      </w:pPr>
      <w:r>
        <w:t>The Glossary document presents the noteworthy terms present in the Vision document of this project.</w:t>
      </w:r>
    </w:p>
    <w:p w14:paraId="26839FE5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2299DDB3" w14:textId="19D57FFA" w:rsidR="0085257A" w:rsidRPr="00AD232E" w:rsidRDefault="0085257A" w:rsidP="00F669DB">
      <w:pPr>
        <w:pStyle w:val="InfoBlue"/>
      </w:pPr>
      <w:bookmarkStart w:id="7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B0BF88D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03DAD6C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7D6E2CF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06C0D58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2ECD74F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BE73916" w14:textId="77777777" w:rsidTr="00AD232E">
        <w:trPr>
          <w:trHeight w:val="976"/>
        </w:trPr>
        <w:tc>
          <w:tcPr>
            <w:tcW w:w="2258" w:type="dxa"/>
          </w:tcPr>
          <w:p w14:paraId="354AF923" w14:textId="6D90E1BC" w:rsidR="0085257A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  <w:r w:rsidRPr="00EF72A4">
              <w:rPr>
                <w:i w:val="0"/>
                <w:color w:val="000000"/>
              </w:rPr>
              <w:t>DCCCS</w:t>
            </w:r>
          </w:p>
        </w:tc>
        <w:tc>
          <w:tcPr>
            <w:tcW w:w="3232" w:type="dxa"/>
          </w:tcPr>
          <w:p w14:paraId="18448B3C" w14:textId="20FAA32D" w:rsidR="0085257A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  <w:r w:rsidRPr="00EF72A4">
              <w:rPr>
                <w:i w:val="0"/>
                <w:color w:val="000000"/>
              </w:rPr>
              <w:t>Diagnostic Centre Client Coordination System</w:t>
            </w:r>
          </w:p>
        </w:tc>
        <w:tc>
          <w:tcPr>
            <w:tcW w:w="1890" w:type="dxa"/>
          </w:tcPr>
          <w:p w14:paraId="189E3645" w14:textId="77777777" w:rsidR="0085257A" w:rsidRPr="00EF72A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894B4C2" w14:textId="77777777" w:rsidR="0085257A" w:rsidRPr="00EF72A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8E6764" w:rsidRPr="00AD232E" w14:paraId="24537E0F" w14:textId="77777777" w:rsidTr="00AD232E">
        <w:trPr>
          <w:trHeight w:val="976"/>
        </w:trPr>
        <w:tc>
          <w:tcPr>
            <w:tcW w:w="2258" w:type="dxa"/>
          </w:tcPr>
          <w:p w14:paraId="282DA57E" w14:textId="7C2F3C82" w:rsidR="008E6764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Windows</w:t>
            </w:r>
          </w:p>
        </w:tc>
        <w:tc>
          <w:tcPr>
            <w:tcW w:w="3232" w:type="dxa"/>
          </w:tcPr>
          <w:p w14:paraId="7A32A50B" w14:textId="535E4404" w:rsidR="008E6764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Operating system for computer</w:t>
            </w:r>
          </w:p>
        </w:tc>
        <w:tc>
          <w:tcPr>
            <w:tcW w:w="1890" w:type="dxa"/>
          </w:tcPr>
          <w:p w14:paraId="03F281C6" w14:textId="77777777" w:rsidR="008E6764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9693644" w14:textId="77777777" w:rsidR="008E6764" w:rsidRPr="00EF72A4" w:rsidRDefault="008E6764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E12" w:rsidRPr="00AD232E" w14:paraId="04CA4514" w14:textId="77777777" w:rsidTr="00AD232E">
        <w:trPr>
          <w:trHeight w:val="976"/>
        </w:trPr>
        <w:tc>
          <w:tcPr>
            <w:tcW w:w="2258" w:type="dxa"/>
          </w:tcPr>
          <w:p w14:paraId="629ED55E" w14:textId="2BD0A362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Ubuntu</w:t>
            </w:r>
          </w:p>
        </w:tc>
        <w:tc>
          <w:tcPr>
            <w:tcW w:w="3232" w:type="dxa"/>
          </w:tcPr>
          <w:p w14:paraId="026C64C6" w14:textId="6502DB1D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Operating system for computer</w:t>
            </w:r>
          </w:p>
        </w:tc>
        <w:tc>
          <w:tcPr>
            <w:tcW w:w="1890" w:type="dxa"/>
          </w:tcPr>
          <w:p w14:paraId="1362A971" w14:textId="77777777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B0B1FA8" w14:textId="77777777" w:rsidR="00634E12" w:rsidRPr="00EF72A4" w:rsidRDefault="00634E12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0085ED31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2C238" w14:textId="77777777" w:rsidR="00CF643E" w:rsidRDefault="00CF643E">
      <w:pPr>
        <w:spacing w:line="240" w:lineRule="auto"/>
      </w:pPr>
      <w:r>
        <w:separator/>
      </w:r>
    </w:p>
  </w:endnote>
  <w:endnote w:type="continuationSeparator" w:id="0">
    <w:p w14:paraId="5F34B3A7" w14:textId="77777777" w:rsidR="00CF643E" w:rsidRDefault="00CF6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4137" w14:textId="77777777" w:rsidR="00B33489" w:rsidRDefault="00B334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62CAEF" w14:textId="77777777" w:rsidR="00B33489" w:rsidRDefault="00B334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0873" w14:textId="77777777" w:rsidR="00B33489" w:rsidRDefault="00B334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1439F22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BFC686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9300C66" w14:textId="1C4EEBF5" w:rsidR="00AD439A" w:rsidRDefault="00AD439A" w:rsidP="00666867">
          <w:pPr>
            <w:jc w:val="center"/>
          </w:pPr>
          <w:r>
            <w:sym w:font="Symbol" w:char="F0D3"/>
          </w:r>
          <w:bookmarkStart w:id="8" w:name="_GoBack"/>
          <w:bookmarkEnd w:id="8"/>
          <w:r w:rsidR="00666867">
            <w:t>Danila Lucia-Diana</w:t>
          </w:r>
          <w:r>
            <w:t xml:space="preserve">, </w:t>
          </w:r>
          <w:r w:rsidR="00EF72A4">
            <w:fldChar w:fldCharType="begin"/>
          </w:r>
          <w:r w:rsidR="00EF72A4">
            <w:instrText xml:space="preserve"> DATE \@ "yyyy" </w:instrText>
          </w:r>
          <w:r w:rsidR="00EF72A4">
            <w:fldChar w:fldCharType="separate"/>
          </w:r>
          <w:r w:rsidR="00B33489">
            <w:rPr>
              <w:noProof/>
            </w:rPr>
            <w:t>2018</w:t>
          </w:r>
          <w:r w:rsidR="00EF72A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587980" w14:textId="3F92078D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66867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0E0C778D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E4D7E4" w14:textId="77777777" w:rsidR="00CF643E" w:rsidRDefault="00CF643E">
      <w:pPr>
        <w:spacing w:line="240" w:lineRule="auto"/>
      </w:pPr>
      <w:r>
        <w:separator/>
      </w:r>
    </w:p>
  </w:footnote>
  <w:footnote w:type="continuationSeparator" w:id="0">
    <w:p w14:paraId="42C9EBCC" w14:textId="77777777" w:rsidR="00CF643E" w:rsidRDefault="00CF6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E93555" w14:textId="77777777" w:rsidR="00B33489" w:rsidRDefault="00B334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8925F" w14:textId="77777777" w:rsidR="00AD439A" w:rsidRDefault="00AD439A">
    <w:pPr>
      <w:rPr>
        <w:sz w:val="24"/>
      </w:rPr>
    </w:pPr>
  </w:p>
  <w:p w14:paraId="2C343290" w14:textId="77777777" w:rsidR="00AD439A" w:rsidRDefault="00AD439A">
    <w:pPr>
      <w:pBdr>
        <w:top w:val="single" w:sz="6" w:space="1" w:color="auto"/>
      </w:pBdr>
      <w:rPr>
        <w:sz w:val="24"/>
      </w:rPr>
    </w:pPr>
  </w:p>
  <w:p w14:paraId="698485F1" w14:textId="32C313DF" w:rsidR="00AD439A" w:rsidRDefault="00B33489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Danila Lucia-Diana</w:t>
    </w:r>
  </w:p>
  <w:p w14:paraId="1C136145" w14:textId="113BA055" w:rsidR="00AD439A" w:rsidRDefault="00B3348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30433</w:t>
    </w:r>
  </w:p>
  <w:p w14:paraId="2E874B11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17578B18" w14:textId="77777777" w:rsidR="00AD439A" w:rsidRDefault="00AD43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A647" w14:textId="77777777" w:rsidR="00B33489" w:rsidRDefault="00B334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7F638D4A" w14:textId="77777777">
      <w:tc>
        <w:tcPr>
          <w:tcW w:w="6379" w:type="dxa"/>
        </w:tcPr>
        <w:p w14:paraId="0549F2D9" w14:textId="60360977" w:rsidR="00AD439A" w:rsidRDefault="00CF643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</w:t>
          </w:r>
          <w:r w:rsidR="008E6764">
            <w:t>Diagnostic Centre Client Coordination System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14:paraId="00F62E86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0497E76E" w14:textId="77777777">
      <w:tc>
        <w:tcPr>
          <w:tcW w:w="6379" w:type="dxa"/>
        </w:tcPr>
        <w:p w14:paraId="29303C15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3A7DBBBC" w14:textId="577B4320" w:rsidR="00AD439A" w:rsidRDefault="00AD439A">
          <w:r>
            <w:t xml:space="preserve">  Date:  &lt;</w:t>
          </w:r>
          <w:r w:rsidR="008E6764">
            <w:t>17</w:t>
          </w:r>
          <w:r>
            <w:t>/m</w:t>
          </w:r>
          <w:r w:rsidR="008E6764">
            <w:t>ar</w:t>
          </w:r>
          <w:r>
            <w:t>/</w:t>
          </w:r>
          <w:r w:rsidR="008E6764">
            <w:t>18</w:t>
          </w:r>
          <w:r>
            <w:t>&gt;</w:t>
          </w:r>
        </w:p>
      </w:tc>
    </w:tr>
    <w:tr w:rsidR="00AD439A" w14:paraId="60E62A5C" w14:textId="77777777">
      <w:tc>
        <w:tcPr>
          <w:tcW w:w="9558" w:type="dxa"/>
          <w:gridSpan w:val="2"/>
        </w:tcPr>
        <w:p w14:paraId="5296090D" w14:textId="77777777" w:rsidR="00AD439A" w:rsidRDefault="00AD439A">
          <w:r>
            <w:t>&lt;document identifier&gt;</w:t>
          </w:r>
        </w:p>
      </w:tc>
    </w:tr>
  </w:tbl>
  <w:p w14:paraId="78F4082D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58"/>
    <w:rsid w:val="001C7458"/>
    <w:rsid w:val="001D42BB"/>
    <w:rsid w:val="005A3207"/>
    <w:rsid w:val="00600853"/>
    <w:rsid w:val="00626370"/>
    <w:rsid w:val="00634E12"/>
    <w:rsid w:val="00666867"/>
    <w:rsid w:val="007F349D"/>
    <w:rsid w:val="0085257A"/>
    <w:rsid w:val="008978F7"/>
    <w:rsid w:val="008E6764"/>
    <w:rsid w:val="009B5BF2"/>
    <w:rsid w:val="00A61FD4"/>
    <w:rsid w:val="00AD232E"/>
    <w:rsid w:val="00AD439A"/>
    <w:rsid w:val="00B33489"/>
    <w:rsid w:val="00B56935"/>
    <w:rsid w:val="00B944EA"/>
    <w:rsid w:val="00BE1B76"/>
    <w:rsid w:val="00C05F21"/>
    <w:rsid w:val="00C35D85"/>
    <w:rsid w:val="00CE5184"/>
    <w:rsid w:val="00CF643E"/>
    <w:rsid w:val="00E41E57"/>
    <w:rsid w:val="00E55EE3"/>
    <w:rsid w:val="00EF72A4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B4717D"/>
  <w15:docId w15:val="{A2D868CD-291C-4727-8913-560B4A1F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Ana Han</cp:lastModifiedBy>
  <cp:revision>3</cp:revision>
  <cp:lastPrinted>2001-03-15T12:26:00Z</cp:lastPrinted>
  <dcterms:created xsi:type="dcterms:W3CDTF">2018-03-19T09:20:00Z</dcterms:created>
  <dcterms:modified xsi:type="dcterms:W3CDTF">2018-03-19T09:20:00Z</dcterms:modified>
</cp:coreProperties>
</file>